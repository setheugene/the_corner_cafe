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719431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3F71812" w14:textId="220BBC40" w:rsidR="00523479" w:rsidRPr="00906BEE" w:rsidRDefault="00CF0065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C256D23" wp14:editId="72D8D45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0F18F7A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09632882" w14:textId="761C07AE" w:rsidR="00A50939" w:rsidRPr="00906BEE" w:rsidRDefault="00CF0065" w:rsidP="007569C1">
            <w:pPr>
              <w:pStyle w:val="Heading3"/>
            </w:pPr>
            <w:r>
              <w:t>summary statement</w:t>
            </w:r>
          </w:p>
          <w:p w14:paraId="10A091A4" w14:textId="39799845" w:rsidR="00CF0065" w:rsidRPr="00EA6C29" w:rsidRDefault="00CF0065" w:rsidP="00CF0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 driven, motivational leader with a strong record of success. Self-motivated with high level of experience working on multiple projects. Passionate and hardworking with penchant for meeting deadlines. Interested in role with company promoting best practices. </w:t>
            </w:r>
          </w:p>
          <w:p w14:paraId="294DFAB6" w14:textId="31BF3D54" w:rsidR="002C2CDD" w:rsidRPr="00906BEE" w:rsidRDefault="002C2CDD" w:rsidP="00CF0065"/>
          <w:p w14:paraId="2F97CE11" w14:textId="77777777" w:rsidR="002C2CDD" w:rsidRPr="00906BEE" w:rsidRDefault="00B670E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2F031F168A34384AA671A6D53A30D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DC9339F" w14:textId="544D4930" w:rsidR="00741125" w:rsidRPr="00906BEE" w:rsidRDefault="00CF0065" w:rsidP="00741125">
            <w:r>
              <w:t>Type 80 wpm, Word, Outlook, EMR, Medical knowledge and terminology, Medical insurance, great organization and time management, excellent oral and written communication, accepting and flexible to different situations.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7ED30B5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ACE459C" w14:textId="53CD79FD" w:rsidR="00C612DA" w:rsidRPr="00906BEE" w:rsidRDefault="00B670ED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B4CA64651E74DF5A19D7845DBFC608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CF0065">
                        <w:t>Ashton Page</w:t>
                      </w:r>
                    </w:sdtContent>
                  </w:sdt>
                </w:p>
                <w:p w14:paraId="36514C69" w14:textId="71902F39" w:rsidR="00906BEE" w:rsidRPr="00906BEE" w:rsidRDefault="00B670E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1F03CEC1614F4398AB690120DBE746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F0065">
                        <w:t>4505 SAint John Ave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DB00CEC54C76430EB3E99D6A1BD49A6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F0065">
                        <w:t>Kansas city, mo 64123</w:t>
                      </w:r>
                      <w:r w:rsidR="00CF0065">
                        <w:br/>
                        <w:t>(816) 590-3626</w:t>
                      </w:r>
                    </w:sdtContent>
                  </w:sdt>
                </w:p>
              </w:tc>
            </w:tr>
          </w:tbl>
          <w:p w14:paraId="1172846C" w14:textId="77777777" w:rsidR="002C2CDD" w:rsidRPr="00906BEE" w:rsidRDefault="00B670E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D656C8A821B4AED8B12C89228144F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14ECF97" w14:textId="78D1EEA6" w:rsidR="002C2CDD" w:rsidRPr="00906BEE" w:rsidRDefault="008579B8" w:rsidP="007569C1">
            <w:pPr>
              <w:pStyle w:val="Heading4"/>
            </w:pPr>
            <w:r>
              <w:t>success consultant</w:t>
            </w:r>
            <w:r w:rsidR="002C2CDD" w:rsidRPr="00906BEE">
              <w:t xml:space="preserve"> • </w:t>
            </w:r>
            <w:r>
              <w:t>eassist dental</w:t>
            </w:r>
            <w:r w:rsidR="002C2CDD" w:rsidRPr="00906BEE">
              <w:t xml:space="preserve"> • </w:t>
            </w:r>
            <w:r>
              <w:t>09/20</w:t>
            </w:r>
            <w:r w:rsidR="00CF0065">
              <w:t>-</w:t>
            </w:r>
            <w:r>
              <w:t>current</w:t>
            </w:r>
          </w:p>
          <w:p w14:paraId="777EC212" w14:textId="7242172D" w:rsidR="002C2CDD" w:rsidRPr="00906BEE" w:rsidRDefault="002C2CDD" w:rsidP="007569C1"/>
          <w:p w14:paraId="1A200AEA" w14:textId="77777777" w:rsidR="008579B8" w:rsidRPr="00906BEE" w:rsidRDefault="008579B8" w:rsidP="008579B8">
            <w:pPr>
              <w:pStyle w:val="Heading4"/>
            </w:pPr>
            <w:r>
              <w:t>office manager</w:t>
            </w:r>
            <w:r w:rsidRPr="00906BEE">
              <w:t xml:space="preserve"> • </w:t>
            </w:r>
            <w:r>
              <w:t>oak park family dental</w:t>
            </w:r>
            <w:r w:rsidRPr="00906BEE">
              <w:t xml:space="preserve"> • </w:t>
            </w:r>
            <w:r>
              <w:t>05/19-02/20</w:t>
            </w:r>
          </w:p>
          <w:p w14:paraId="5A4F722C" w14:textId="77777777" w:rsidR="008579B8" w:rsidRPr="00906BEE" w:rsidRDefault="008579B8" w:rsidP="008579B8">
            <w:r>
              <w:t>Managed a team of 13 people, insurance aging, entering insurance payments, checking patient’s insurance eligibility, scheduling patients, presenting treatment plans, etc.</w:t>
            </w:r>
          </w:p>
          <w:p w14:paraId="7CCD5383" w14:textId="77777777" w:rsidR="008579B8" w:rsidRPr="00906BEE" w:rsidRDefault="008579B8" w:rsidP="008579B8">
            <w:pPr>
              <w:pStyle w:val="Heading4"/>
            </w:pPr>
            <w:r>
              <w:t>office manager</w:t>
            </w:r>
            <w:r w:rsidRPr="00906BEE">
              <w:t xml:space="preserve"> • </w:t>
            </w:r>
            <w:r>
              <w:t>summit fair dental</w:t>
            </w:r>
            <w:r w:rsidRPr="00906BEE">
              <w:t xml:space="preserve"> • </w:t>
            </w:r>
            <w:r>
              <w:t>11/14</w:t>
            </w:r>
            <w:r w:rsidRPr="00906BEE">
              <w:t>–</w:t>
            </w:r>
            <w:r>
              <w:t>05/19</w:t>
            </w:r>
          </w:p>
          <w:p w14:paraId="6C09BD8D" w14:textId="77777777" w:rsidR="008579B8" w:rsidRDefault="008579B8" w:rsidP="008579B8">
            <w:r>
              <w:t>Managed a team of 15 people, assisted in dental procedures, filing insurance claims, collection calls, sorting and handling incoming mail, light cleaning duties, reading x-rays, etc.</w:t>
            </w:r>
          </w:p>
          <w:p w14:paraId="146E30FE" w14:textId="77777777" w:rsidR="002C2CDD" w:rsidRPr="00906BEE" w:rsidRDefault="00B670E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84E4667338B4685B2F59520233365E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625A49A0" w14:textId="5B101AD2" w:rsidR="002C2CDD" w:rsidRPr="00906BEE" w:rsidRDefault="00CF0065" w:rsidP="007569C1">
            <w:pPr>
              <w:pStyle w:val="Heading4"/>
            </w:pPr>
            <w:r>
              <w:t>diploma</w:t>
            </w:r>
            <w:r w:rsidR="002C2CDD" w:rsidRPr="00906BEE">
              <w:t xml:space="preserve"> • </w:t>
            </w:r>
            <w:r>
              <w:t>2005</w:t>
            </w:r>
            <w:r w:rsidR="002C2CDD" w:rsidRPr="00906BEE">
              <w:t xml:space="preserve"> • </w:t>
            </w:r>
            <w:r>
              <w:t>valley view high school</w:t>
            </w:r>
          </w:p>
          <w:p w14:paraId="3CC778A9" w14:textId="33B860D8" w:rsidR="002C2CDD" w:rsidRPr="00906BEE" w:rsidRDefault="00CF0065" w:rsidP="007569C1">
            <w:r>
              <w:t>Blue Springs, MO</w:t>
            </w:r>
          </w:p>
          <w:p w14:paraId="4B6CB6B2" w14:textId="58114C53" w:rsidR="002C2CDD" w:rsidRPr="00906BEE" w:rsidRDefault="00F2110B" w:rsidP="007569C1">
            <w:pPr>
              <w:pStyle w:val="Heading4"/>
            </w:pPr>
            <w:r>
              <w:t>general associate’s degree</w:t>
            </w:r>
            <w:r w:rsidR="002C2CDD" w:rsidRPr="00906BEE">
              <w:t xml:space="preserve"> • </w:t>
            </w:r>
            <w:r w:rsidR="00CF0065">
              <w:t>currently attending</w:t>
            </w:r>
            <w:r w:rsidR="002C2CDD" w:rsidRPr="00906BEE">
              <w:t xml:space="preserve"> • </w:t>
            </w:r>
            <w:r w:rsidR="00CF0065">
              <w:t>MCCKC</w:t>
            </w:r>
          </w:p>
          <w:p w14:paraId="24A9B98F" w14:textId="3EAFA1EE" w:rsidR="002C2CDD" w:rsidRPr="00906BEE" w:rsidRDefault="00CF0065" w:rsidP="007569C1">
            <w:r>
              <w:t>Kansas City, MO</w:t>
            </w:r>
          </w:p>
          <w:p w14:paraId="1E407632" w14:textId="5B8E7E1F" w:rsidR="002C2CDD" w:rsidRPr="00906BEE" w:rsidRDefault="00CF0065" w:rsidP="007569C1">
            <w:pPr>
              <w:pStyle w:val="Heading3"/>
            </w:pPr>
            <w:r>
              <w:t>professional references</w:t>
            </w:r>
          </w:p>
          <w:p w14:paraId="5B5AD1A8" w14:textId="14C181EC" w:rsidR="00741125" w:rsidRDefault="00CF0065" w:rsidP="00741125">
            <w:r>
              <w:t xml:space="preserve">Mallory Franklin (913) </w:t>
            </w:r>
            <w:r w:rsidR="005A5B9C">
              <w:t>706-7819</w:t>
            </w:r>
          </w:p>
          <w:p w14:paraId="2A032E70" w14:textId="082CE1AD" w:rsidR="00CF0065" w:rsidRPr="00906BEE" w:rsidRDefault="00CF0065" w:rsidP="00741125">
            <w:r>
              <w:t>Kaitlin Branch (270) 991-4391</w:t>
            </w:r>
          </w:p>
        </w:tc>
      </w:tr>
    </w:tbl>
    <w:p w14:paraId="7F2FE9B3" w14:textId="77777777" w:rsidR="00C62C50" w:rsidRDefault="00C62C50" w:rsidP="00CD6E52">
      <w:pPr>
        <w:pStyle w:val="NoSpacing"/>
      </w:pPr>
    </w:p>
    <w:sectPr w:rsidR="00C62C50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079C3" w14:textId="77777777" w:rsidR="00B670ED" w:rsidRDefault="00B670ED" w:rsidP="00713050">
      <w:pPr>
        <w:spacing w:line="240" w:lineRule="auto"/>
      </w:pPr>
      <w:r>
        <w:separator/>
      </w:r>
    </w:p>
  </w:endnote>
  <w:endnote w:type="continuationSeparator" w:id="0">
    <w:p w14:paraId="75B64356" w14:textId="77777777" w:rsidR="00B670ED" w:rsidRDefault="00B670E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73EA1" w14:textId="77777777" w:rsidR="005A5B9C" w:rsidRDefault="005A5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340C43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756C2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A3FDA19" wp14:editId="6E9EA827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2E1B3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C1D32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A5CD6A" wp14:editId="0EC62F0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DC42F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CE5C9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07F3DE" wp14:editId="202365F0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DD732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C36D3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0A7D4F" wp14:editId="7276005C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1855F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24584E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B3925F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203290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E4A5F5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3960DB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784F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768A0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500E6" w14:textId="77777777" w:rsidR="00B670ED" w:rsidRDefault="00B670ED" w:rsidP="00713050">
      <w:pPr>
        <w:spacing w:line="240" w:lineRule="auto"/>
      </w:pPr>
      <w:r>
        <w:separator/>
      </w:r>
    </w:p>
  </w:footnote>
  <w:footnote w:type="continuationSeparator" w:id="0">
    <w:p w14:paraId="72D78ABF" w14:textId="77777777" w:rsidR="00B670ED" w:rsidRDefault="00B670E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70534" w14:textId="77777777" w:rsidR="005A5B9C" w:rsidRDefault="005A5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43110A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FAACD1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8884C3B" wp14:editId="6FE11DC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B3F362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8413DB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68A1976" w14:textId="77777777" w:rsidR="001A5CA9" w:rsidRPr="009B3C40" w:rsidRDefault="00B670E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0744FBCD0C24942B064E661C659AF02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AFF8940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29EA14EA" w14:textId="77777777" w:rsidR="001A5CA9" w:rsidRPr="00F207C0" w:rsidRDefault="001A5CA9" w:rsidP="001A5CA9"/>
      </w:tc>
    </w:tr>
  </w:tbl>
  <w:p w14:paraId="3958A09F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184A4" w14:textId="77777777" w:rsidR="005A5B9C" w:rsidRDefault="005A5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6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409C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5A5B9C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0DAE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579B8"/>
    <w:rsid w:val="0088504C"/>
    <w:rsid w:val="0089382B"/>
    <w:rsid w:val="008A1907"/>
    <w:rsid w:val="008C6BCA"/>
    <w:rsid w:val="008C7B50"/>
    <w:rsid w:val="008E4B30"/>
    <w:rsid w:val="00906BEE"/>
    <w:rsid w:val="009243E7"/>
    <w:rsid w:val="00971C58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670E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D6E52"/>
    <w:rsid w:val="00CE18D5"/>
    <w:rsid w:val="00CF006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15355"/>
    <w:rsid w:val="00F207C0"/>
    <w:rsid w:val="00F20AE5"/>
    <w:rsid w:val="00F2110B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30C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ll\AppData\Local\Microsoft\Office\16.0\DTS\en-US%7bEF652D32-621B-4F13-BD6D-6BE1B496F700%7d\%7b758780F1-566D-4720-8A7B-C4D2F7748E2E%7d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F031F168A34384AA671A6D53A30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7507-C9A2-4463-80A4-2EB3DE4111BD}"/>
      </w:docPartPr>
      <w:docPartBody>
        <w:p w:rsidR="00B9403D" w:rsidRDefault="007254DD">
          <w:pPr>
            <w:pStyle w:val="72F031F168A34384AA671A6D53A30DC1"/>
          </w:pPr>
          <w:r w:rsidRPr="00906BEE">
            <w:t>Skills</w:t>
          </w:r>
        </w:p>
      </w:docPartBody>
    </w:docPart>
    <w:docPart>
      <w:docPartPr>
        <w:name w:val="6B4CA64651E74DF5A19D7845DBFC6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0888-E832-416E-9BC7-09D222E2B212}"/>
      </w:docPartPr>
      <w:docPartBody>
        <w:p w:rsidR="00B9403D" w:rsidRDefault="007254DD">
          <w:pPr>
            <w:pStyle w:val="6B4CA64651E74DF5A19D7845DBFC6083"/>
          </w:pPr>
          <w:r>
            <w:t>Your name</w:t>
          </w:r>
        </w:p>
      </w:docPartBody>
    </w:docPart>
    <w:docPart>
      <w:docPartPr>
        <w:name w:val="1F03CEC1614F4398AB690120DBE7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4C98-42B7-458E-BCC7-24F1E6DAE7D0}"/>
      </w:docPartPr>
      <w:docPartBody>
        <w:p w:rsidR="00B9403D" w:rsidRDefault="007254DD">
          <w:pPr>
            <w:pStyle w:val="1F03CEC1614F4398AB690120DBE7469F"/>
          </w:pPr>
          <w:r w:rsidRPr="007D6458">
            <w:t>Profession or Industry</w:t>
          </w:r>
        </w:p>
      </w:docPartBody>
    </w:docPart>
    <w:docPart>
      <w:docPartPr>
        <w:name w:val="DB00CEC54C76430EB3E99D6A1BD4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7DFDE-D24D-4F85-A10E-B905C794292B}"/>
      </w:docPartPr>
      <w:docPartBody>
        <w:p w:rsidR="00B9403D" w:rsidRDefault="007254DD">
          <w:pPr>
            <w:pStyle w:val="DB00CEC54C76430EB3E99D6A1BD49A6A"/>
          </w:pPr>
          <w:r w:rsidRPr="007D6458">
            <w:t>Link to other online properties: Portfolio/Website/Blog</w:t>
          </w:r>
        </w:p>
      </w:docPartBody>
    </w:docPart>
    <w:docPart>
      <w:docPartPr>
        <w:name w:val="2D656C8A821B4AED8B12C89228144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C206-9800-4BE3-A49F-E4B283649568}"/>
      </w:docPartPr>
      <w:docPartBody>
        <w:p w:rsidR="00B9403D" w:rsidRDefault="007254DD">
          <w:pPr>
            <w:pStyle w:val="2D656C8A821B4AED8B12C89228144F84"/>
          </w:pPr>
          <w:r w:rsidRPr="00906BEE">
            <w:t>Experience</w:t>
          </w:r>
        </w:p>
      </w:docPartBody>
    </w:docPart>
    <w:docPart>
      <w:docPartPr>
        <w:name w:val="484E4667338B4685B2F5952023336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5431C-9336-4AA3-A9D2-FE2172379ECB}"/>
      </w:docPartPr>
      <w:docPartBody>
        <w:p w:rsidR="00B9403D" w:rsidRDefault="007254DD">
          <w:pPr>
            <w:pStyle w:val="484E4667338B4685B2F59520233365E6"/>
          </w:pPr>
          <w:r w:rsidRPr="00906BEE">
            <w:t>Education</w:t>
          </w:r>
        </w:p>
      </w:docPartBody>
    </w:docPart>
    <w:docPart>
      <w:docPartPr>
        <w:name w:val="60744FBCD0C24942B064E661C659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2A585-7E95-44EE-A809-917D1B120534}"/>
      </w:docPartPr>
      <w:docPartBody>
        <w:p w:rsidR="00B9403D" w:rsidRDefault="007254DD">
          <w:pPr>
            <w:pStyle w:val="60744FBCD0C24942B064E661C659AF02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DD"/>
    <w:rsid w:val="0041414D"/>
    <w:rsid w:val="007254DD"/>
    <w:rsid w:val="00B9403D"/>
    <w:rsid w:val="00C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217C42F67C42FD9DE7A75496659FAD">
    <w:name w:val="71217C42F67C42FD9DE7A75496659FAD"/>
  </w:style>
  <w:style w:type="paragraph" w:customStyle="1" w:styleId="602F3055044340F6806FCFDDDB30BDDD">
    <w:name w:val="602F3055044340F6806FCFDDDB30BDDD"/>
  </w:style>
  <w:style w:type="paragraph" w:customStyle="1" w:styleId="9831B9B62E6C430584ACBBD47F2CCADA">
    <w:name w:val="9831B9B62E6C430584ACBBD47F2CCADA"/>
  </w:style>
  <w:style w:type="paragraph" w:customStyle="1" w:styleId="72F031F168A34384AA671A6D53A30DC1">
    <w:name w:val="72F031F168A34384AA671A6D53A30DC1"/>
  </w:style>
  <w:style w:type="paragraph" w:customStyle="1" w:styleId="0F091DF84A994D8A96AF4BF7FA1ED242">
    <w:name w:val="0F091DF84A994D8A96AF4BF7FA1ED242"/>
  </w:style>
  <w:style w:type="paragraph" w:customStyle="1" w:styleId="6B4CA64651E74DF5A19D7845DBFC6083">
    <w:name w:val="6B4CA64651E74DF5A19D7845DBFC6083"/>
  </w:style>
  <w:style w:type="paragraph" w:customStyle="1" w:styleId="1F03CEC1614F4398AB690120DBE7469F">
    <w:name w:val="1F03CEC1614F4398AB690120DBE7469F"/>
  </w:style>
  <w:style w:type="paragraph" w:customStyle="1" w:styleId="DB00CEC54C76430EB3E99D6A1BD49A6A">
    <w:name w:val="DB00CEC54C76430EB3E99D6A1BD49A6A"/>
  </w:style>
  <w:style w:type="paragraph" w:customStyle="1" w:styleId="2D656C8A821B4AED8B12C89228144F84">
    <w:name w:val="2D656C8A821B4AED8B12C89228144F84"/>
  </w:style>
  <w:style w:type="paragraph" w:customStyle="1" w:styleId="7818C58349FC4C1A9B20207734B80C85">
    <w:name w:val="7818C58349FC4C1A9B20207734B80C85"/>
  </w:style>
  <w:style w:type="paragraph" w:customStyle="1" w:styleId="34B7444E21CF4D42A5A87F589AC0664F">
    <w:name w:val="34B7444E21CF4D42A5A87F589AC0664F"/>
  </w:style>
  <w:style w:type="paragraph" w:customStyle="1" w:styleId="045709C9E56C4F0ABC0E0BABC9ECD3B7">
    <w:name w:val="045709C9E56C4F0ABC0E0BABC9ECD3B7"/>
  </w:style>
  <w:style w:type="paragraph" w:customStyle="1" w:styleId="F356AE76EAFB4738BB6FF6B218FF3B41">
    <w:name w:val="F356AE76EAFB4738BB6FF6B218FF3B41"/>
  </w:style>
  <w:style w:type="paragraph" w:customStyle="1" w:styleId="07D8DF0D8B5147168DC55ED5AED4FB59">
    <w:name w:val="07D8DF0D8B5147168DC55ED5AED4FB59"/>
  </w:style>
  <w:style w:type="paragraph" w:customStyle="1" w:styleId="2E993288BAAC4D96BF1EE5C37344EB52">
    <w:name w:val="2E993288BAAC4D96BF1EE5C37344EB52"/>
  </w:style>
  <w:style w:type="paragraph" w:customStyle="1" w:styleId="61DA75CECDCC4E308E7462C09C6BCBB1">
    <w:name w:val="61DA75CECDCC4E308E7462C09C6BCBB1"/>
  </w:style>
  <w:style w:type="paragraph" w:customStyle="1" w:styleId="CF1139462B054DF6A6220F18165B661F">
    <w:name w:val="CF1139462B054DF6A6220F18165B661F"/>
  </w:style>
  <w:style w:type="paragraph" w:customStyle="1" w:styleId="9644DCC33FBD44998D7AC656B12FF3A7">
    <w:name w:val="9644DCC33FBD44998D7AC656B12FF3A7"/>
  </w:style>
  <w:style w:type="paragraph" w:customStyle="1" w:styleId="8C552A8D86074445A0172EEC2A17E5E7">
    <w:name w:val="8C552A8D86074445A0172EEC2A17E5E7"/>
  </w:style>
  <w:style w:type="paragraph" w:customStyle="1" w:styleId="484E4667338B4685B2F59520233365E6">
    <w:name w:val="484E4667338B4685B2F59520233365E6"/>
  </w:style>
  <w:style w:type="paragraph" w:customStyle="1" w:styleId="66DCEDAE8EE74D0AB571CA4320E2F5C5">
    <w:name w:val="66DCEDAE8EE74D0AB571CA4320E2F5C5"/>
  </w:style>
  <w:style w:type="paragraph" w:customStyle="1" w:styleId="F86BBFF250DB40929E34A76BD22F213D">
    <w:name w:val="F86BBFF250DB40929E34A76BD22F213D"/>
  </w:style>
  <w:style w:type="paragraph" w:customStyle="1" w:styleId="F99FC1260FB2438C8C989E8BF59BEEFC">
    <w:name w:val="F99FC1260FB2438C8C989E8BF59BEEFC"/>
  </w:style>
  <w:style w:type="paragraph" w:customStyle="1" w:styleId="85952320B3D54F97987ED4B499531D64">
    <w:name w:val="85952320B3D54F97987ED4B499531D64"/>
  </w:style>
  <w:style w:type="paragraph" w:customStyle="1" w:styleId="7E5DAC3D54884E06A43AB96458ADEEF5">
    <w:name w:val="7E5DAC3D54884E06A43AB96458ADEEF5"/>
  </w:style>
  <w:style w:type="paragraph" w:customStyle="1" w:styleId="79CA57D7F1D74052B3D8F4E48BE0225A">
    <w:name w:val="79CA57D7F1D74052B3D8F4E48BE0225A"/>
  </w:style>
  <w:style w:type="paragraph" w:customStyle="1" w:styleId="60744FBCD0C24942B064E661C659AF02">
    <w:name w:val="60744FBCD0C24942B064E661C659AF02"/>
  </w:style>
  <w:style w:type="paragraph" w:customStyle="1" w:styleId="F5E489DC2F1546499DFDE56510C8E765">
    <w:name w:val="F5E489DC2F1546499DFDE56510C8E765"/>
  </w:style>
  <w:style w:type="paragraph" w:customStyle="1" w:styleId="44DE202E9BE54C0B83496B2E5AC40A21">
    <w:name w:val="44DE202E9BE54C0B83496B2E5AC40A21"/>
  </w:style>
  <w:style w:type="paragraph" w:customStyle="1" w:styleId="2B3676F2F0474C358C8915E4037A435E">
    <w:name w:val="2B3676F2F0474C358C8915E4037A4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{758780F1-566D-4720-8A7B-C4D2F7748E2E}tf16392716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4505 SAint John Ave</dc:subject>
  <dc:creator/>
  <cp:keywords/>
  <dc:description>Kansas city, mo 64123
(816) 590-3626</dc:description>
  <cp:lastModifiedBy/>
  <cp:revision>1</cp:revision>
  <dcterms:created xsi:type="dcterms:W3CDTF">2020-09-25T03:32:00Z</dcterms:created>
  <dcterms:modified xsi:type="dcterms:W3CDTF">2020-09-25T03:32:00Z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