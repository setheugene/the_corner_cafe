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8E9B" w14:textId="77777777" w:rsidR="00E77133" w:rsidRDefault="00E77133">
      <w:pPr>
        <w:pStyle w:val="Name"/>
      </w:pPr>
      <w:r>
        <w:t>Avery</w:t>
      </w:r>
    </w:p>
    <w:p w14:paraId="68BFB35D" w14:textId="77777777" w:rsidR="00E77133" w:rsidRDefault="00E77133" w:rsidP="00E77133">
      <w:pPr>
        <w:pStyle w:val="Name"/>
      </w:pPr>
      <w:r>
        <w:t>Baxter</w:t>
      </w:r>
    </w:p>
    <w:p w14:paraId="1D50D5B9" w14:textId="77777777" w:rsidR="00E77133" w:rsidRDefault="00E77133">
      <w:pPr>
        <w:pStyle w:val="ContactInfo"/>
      </w:pPr>
    </w:p>
    <w:p w14:paraId="4123D301" w14:textId="77777777" w:rsidR="00E77133" w:rsidRDefault="00E77133">
      <w:pPr>
        <w:pStyle w:val="ContactInfo"/>
      </w:pPr>
      <w:r>
        <w:t xml:space="preserve">8750 N Troost Ave </w:t>
      </w:r>
    </w:p>
    <w:p w14:paraId="16629B11" w14:textId="77777777" w:rsidR="00E77133" w:rsidRDefault="00E77133">
      <w:pPr>
        <w:pStyle w:val="ContactInfo"/>
      </w:pPr>
      <w:r>
        <w:t>Kansas City Mo 64155</w:t>
      </w:r>
    </w:p>
    <w:p w14:paraId="5FE39C83" w14:textId="77777777" w:rsidR="00E77133" w:rsidRDefault="009C60E8">
      <w:pPr>
        <w:pStyle w:val="ContactInfo"/>
      </w:pPr>
      <w:hyperlink r:id="rId7" w:history="1">
        <w:r w:rsidR="00E77133" w:rsidRPr="00C061FE">
          <w:rPr>
            <w:rStyle w:val="Hyperlink"/>
          </w:rPr>
          <w:t>purplek2004@gmail.com</w:t>
        </w:r>
      </w:hyperlink>
    </w:p>
    <w:p w14:paraId="39F8366A" w14:textId="5E892ED6" w:rsidR="00F10FB4" w:rsidRDefault="00515B12" w:rsidP="00115876">
      <w:pPr>
        <w:pStyle w:val="ContactInfo"/>
      </w:pPr>
      <w:r>
        <w:t>816 – 304 -3291</w:t>
      </w:r>
    </w:p>
    <w:p w14:paraId="5FE2A1A1" w14:textId="77777777" w:rsidR="00115876" w:rsidRDefault="00115876" w:rsidP="00F10FB4">
      <w:pPr>
        <w:pStyle w:val="ContactInfo"/>
        <w:rPr>
          <w:b/>
        </w:rPr>
      </w:pPr>
    </w:p>
    <w:p w14:paraId="024C5EC6" w14:textId="1936A19C" w:rsidR="00F10FB4" w:rsidRDefault="00942C29" w:rsidP="00F10FB4">
      <w:pPr>
        <w:pStyle w:val="ContactInfo"/>
        <w:rPr>
          <w:b/>
        </w:rPr>
      </w:pPr>
      <w:r w:rsidRPr="00A5274D">
        <w:rPr>
          <w:b/>
        </w:rPr>
        <w:t>Skills Summary</w:t>
      </w:r>
    </w:p>
    <w:p w14:paraId="46DC7260" w14:textId="77777777" w:rsidR="00F10FB4" w:rsidRDefault="00E77133" w:rsidP="00F10FB4">
      <w:pPr>
        <w:pStyle w:val="ContactInfo"/>
        <w:numPr>
          <w:ilvl w:val="0"/>
          <w:numId w:val="11"/>
        </w:numPr>
      </w:pPr>
      <w:r>
        <w:t>Communication skills</w:t>
      </w:r>
      <w:r w:rsidR="00F10FB4">
        <w:t xml:space="preserve"> (kids, deaf, blind, elder)</w:t>
      </w:r>
    </w:p>
    <w:p w14:paraId="121C994F" w14:textId="77777777" w:rsidR="00F10FB4" w:rsidRDefault="00F10FB4" w:rsidP="00F10FB4">
      <w:pPr>
        <w:pStyle w:val="ContactInfo"/>
        <w:numPr>
          <w:ilvl w:val="0"/>
          <w:numId w:val="11"/>
        </w:numPr>
      </w:pPr>
      <w:r>
        <w:t>Great c</w:t>
      </w:r>
      <w:r w:rsidR="00E77133">
        <w:t>ustomer service</w:t>
      </w:r>
      <w:r>
        <w:t xml:space="preserve"> skills</w:t>
      </w:r>
    </w:p>
    <w:p w14:paraId="6E321A4D" w14:textId="77777777" w:rsidR="00F10FB4" w:rsidRDefault="00E77133" w:rsidP="00F10FB4">
      <w:pPr>
        <w:pStyle w:val="ContactInfo"/>
        <w:numPr>
          <w:ilvl w:val="0"/>
          <w:numId w:val="11"/>
        </w:numPr>
      </w:pPr>
      <w:r>
        <w:t xml:space="preserve">Food service </w:t>
      </w:r>
    </w:p>
    <w:p w14:paraId="1327FB6E" w14:textId="77777777" w:rsidR="00FD7CBF" w:rsidRDefault="00FD7CBF" w:rsidP="00FD7CBF">
      <w:pPr>
        <w:pStyle w:val="ContactInfo"/>
        <w:numPr>
          <w:ilvl w:val="0"/>
          <w:numId w:val="13"/>
        </w:numPr>
      </w:pPr>
      <w:r>
        <w:t>Prepping food</w:t>
      </w:r>
    </w:p>
    <w:p w14:paraId="7FE55D62" w14:textId="77777777" w:rsidR="00FD7CBF" w:rsidRDefault="00FD7CBF" w:rsidP="00FD7CBF">
      <w:pPr>
        <w:pStyle w:val="ContactInfo"/>
        <w:numPr>
          <w:ilvl w:val="0"/>
          <w:numId w:val="13"/>
        </w:numPr>
      </w:pPr>
      <w:r>
        <w:t>Making food</w:t>
      </w:r>
    </w:p>
    <w:p w14:paraId="1D3C822C" w14:textId="77777777" w:rsidR="00F10FB4" w:rsidRDefault="00FD7CBF" w:rsidP="00F10FB4">
      <w:pPr>
        <w:pStyle w:val="ContactInfo"/>
        <w:numPr>
          <w:ilvl w:val="0"/>
          <w:numId w:val="11"/>
        </w:numPr>
      </w:pPr>
      <w:r>
        <w:t xml:space="preserve">Friendly, playful and nice </w:t>
      </w:r>
      <w:r w:rsidR="00E77133">
        <w:t>with kids</w:t>
      </w:r>
    </w:p>
    <w:p w14:paraId="355A9858" w14:textId="77777777" w:rsidR="00F10FB4" w:rsidRDefault="00FD7CBF" w:rsidP="00F10FB4">
      <w:pPr>
        <w:pStyle w:val="ContactInfo"/>
        <w:numPr>
          <w:ilvl w:val="0"/>
          <w:numId w:val="11"/>
        </w:numPr>
      </w:pPr>
      <w:r>
        <w:t>B</w:t>
      </w:r>
      <w:r w:rsidR="00E77133">
        <w:t xml:space="preserve">eing understanding </w:t>
      </w:r>
      <w:r>
        <w:t>and reasonable with customer/staff</w:t>
      </w:r>
    </w:p>
    <w:p w14:paraId="6F9330F2" w14:textId="77777777" w:rsidR="00F10FB4" w:rsidRDefault="00F10FB4" w:rsidP="00F10FB4">
      <w:pPr>
        <w:pStyle w:val="ContactInfo"/>
        <w:numPr>
          <w:ilvl w:val="0"/>
          <w:numId w:val="11"/>
        </w:numPr>
      </w:pPr>
      <w:r>
        <w:t xml:space="preserve">Being </w:t>
      </w:r>
      <w:r w:rsidR="00FD7CBF">
        <w:t xml:space="preserve">and staying </w:t>
      </w:r>
      <w:r>
        <w:t>organized</w:t>
      </w:r>
    </w:p>
    <w:p w14:paraId="7CC9B0F7" w14:textId="77777777" w:rsidR="00E77133" w:rsidRDefault="00F10FB4" w:rsidP="00F10FB4">
      <w:pPr>
        <w:pStyle w:val="ContactInfo"/>
        <w:numPr>
          <w:ilvl w:val="0"/>
          <w:numId w:val="11"/>
        </w:numPr>
      </w:pPr>
      <w:r>
        <w:t>Keeping things tidy and clean</w:t>
      </w:r>
    </w:p>
    <w:p w14:paraId="6096FA13" w14:textId="77777777" w:rsidR="002B68D6" w:rsidRPr="00A5274D" w:rsidRDefault="009C60E8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id w:val="-1150367223"/>
          <w:placeholder>
            <w:docPart w:val="81A45F4B88170F4788A7156CA2370707"/>
          </w:placeholder>
          <w:temporary/>
          <w:showingPlcHdr/>
          <w15:appearance w15:val="hidden"/>
        </w:sdtPr>
        <w:sdtEndPr/>
        <w:sdtContent>
          <w:r w:rsidR="00316343" w:rsidRPr="00A5274D">
            <w:rPr>
              <w:sz w:val="28"/>
              <w:szCs w:val="28"/>
            </w:rPr>
            <w:t>Education</w:t>
          </w:r>
        </w:sdtContent>
      </w:sdt>
    </w:p>
    <w:p w14:paraId="1B049EF8" w14:textId="77777777" w:rsidR="006A442A" w:rsidRDefault="00E77133" w:rsidP="00A5274D">
      <w:pPr>
        <w:pStyle w:val="Heading2"/>
      </w:pPr>
      <w:r>
        <w:t>Oak Park High School</w:t>
      </w:r>
      <w:r w:rsidR="006A442A">
        <w:t>, Kansas City, MO</w:t>
      </w:r>
    </w:p>
    <w:p w14:paraId="1B53516F" w14:textId="77777777" w:rsidR="002B68D6" w:rsidRDefault="00942C29" w:rsidP="00A5274D">
      <w:pPr>
        <w:pStyle w:val="Heading2"/>
      </w:pPr>
      <w:r>
        <w:t>future</w:t>
      </w:r>
      <w:r w:rsidR="00E77133">
        <w:t xml:space="preserve"> graduate</w:t>
      </w:r>
      <w:r>
        <w:t xml:space="preserve"> of</w:t>
      </w:r>
      <w:r w:rsidR="00E77133">
        <w:t xml:space="preserve"> 2023</w:t>
      </w:r>
    </w:p>
    <w:p w14:paraId="6667D1C9" w14:textId="77777777" w:rsidR="00942C29" w:rsidRDefault="00942C29" w:rsidP="006A442A">
      <w:r>
        <w:t>Honors Chemistry</w:t>
      </w:r>
      <w:r w:rsidR="006A442A">
        <w:t xml:space="preserve">, </w:t>
      </w:r>
      <w:r>
        <w:t xml:space="preserve">Honors U.S. History, AVID, PLTW biomedical and medical innovations classes, </w:t>
      </w:r>
      <w:r w:rsidR="006A442A">
        <w:t xml:space="preserve">women’s and men’s </w:t>
      </w:r>
      <w:r>
        <w:t xml:space="preserve">and wrestling team manager, </w:t>
      </w:r>
      <w:r w:rsidR="006A442A">
        <w:t xml:space="preserve">HOSA </w:t>
      </w:r>
      <w:proofErr w:type="gramStart"/>
      <w:r w:rsidR="006A442A">
        <w:t>club(</w:t>
      </w:r>
      <w:proofErr w:type="gramEnd"/>
      <w:r w:rsidR="006A442A">
        <w:t xml:space="preserve">future medical professionals), </w:t>
      </w:r>
      <w:r>
        <w:t xml:space="preserve">softball, track and field. Current GPA is 3.310. Future NCAPS student. </w:t>
      </w:r>
    </w:p>
    <w:p w14:paraId="37E7EA48" w14:textId="77777777" w:rsidR="006A442A" w:rsidRPr="00942C29" w:rsidRDefault="006A442A" w:rsidP="00942C29"/>
    <w:p w14:paraId="571392F6" w14:textId="77777777" w:rsidR="002B68D6" w:rsidRPr="00A5274D" w:rsidRDefault="00942C29" w:rsidP="00A5274D">
      <w:pPr>
        <w:pStyle w:val="Heading1"/>
        <w:rPr>
          <w:sz w:val="28"/>
          <w:szCs w:val="28"/>
        </w:rPr>
      </w:pPr>
      <w:r w:rsidRPr="00A5274D">
        <w:rPr>
          <w:sz w:val="28"/>
          <w:szCs w:val="28"/>
        </w:rPr>
        <w:t>Work Experience</w:t>
      </w:r>
    </w:p>
    <w:p w14:paraId="24F9DA29" w14:textId="77777777" w:rsidR="002B68D6" w:rsidRPr="00A5274D" w:rsidRDefault="00942C29" w:rsidP="006A442A">
      <w:pPr>
        <w:pStyle w:val="Heading2"/>
        <w:rPr>
          <w:sz w:val="24"/>
          <w:szCs w:val="24"/>
        </w:rPr>
      </w:pPr>
      <w:r w:rsidRPr="00A5274D">
        <w:rPr>
          <w:sz w:val="24"/>
          <w:szCs w:val="24"/>
        </w:rPr>
        <w:t>Worlds of Fun</w:t>
      </w:r>
    </w:p>
    <w:p w14:paraId="203314DD" w14:textId="77777777" w:rsidR="002B68D6" w:rsidRDefault="00942C29">
      <w:pPr>
        <w:pStyle w:val="Heading3"/>
      </w:pPr>
      <w:r>
        <w:t>Food Service / summer of 2019</w:t>
      </w:r>
    </w:p>
    <w:p w14:paraId="62B41E13" w14:textId="77777777" w:rsidR="006A442A" w:rsidRDefault="00942C29" w:rsidP="006A442A">
      <w:pPr>
        <w:pStyle w:val="ListParagraph"/>
        <w:numPr>
          <w:ilvl w:val="0"/>
          <w:numId w:val="11"/>
        </w:numPr>
      </w:pPr>
      <w:r>
        <w:t>Communicating with customers and staff of what food they desire and help them make educated decisions on what</w:t>
      </w:r>
      <w:r w:rsidR="00F10FB4">
        <w:t xml:space="preserve"> to choose. </w:t>
      </w:r>
    </w:p>
    <w:p w14:paraId="32F2BD28" w14:textId="77777777" w:rsidR="006A442A" w:rsidRDefault="00942C29" w:rsidP="006A442A">
      <w:pPr>
        <w:pStyle w:val="ListParagraph"/>
        <w:numPr>
          <w:ilvl w:val="0"/>
          <w:numId w:val="11"/>
        </w:numPr>
      </w:pPr>
      <w:r>
        <w:t xml:space="preserve">Help customers pay for desired food, drink, etc. </w:t>
      </w:r>
    </w:p>
    <w:p w14:paraId="254F83D8" w14:textId="77777777" w:rsidR="00F10FB4" w:rsidRDefault="00F10FB4" w:rsidP="006A442A">
      <w:pPr>
        <w:pStyle w:val="ListParagraph"/>
        <w:numPr>
          <w:ilvl w:val="0"/>
          <w:numId w:val="11"/>
        </w:numPr>
      </w:pPr>
      <w:r>
        <w:t>Count and give correct amount of change back to customer.</w:t>
      </w:r>
    </w:p>
    <w:p w14:paraId="7681C6EA" w14:textId="77777777" w:rsidR="00F10FB4" w:rsidRDefault="00942C29" w:rsidP="006A442A">
      <w:pPr>
        <w:pStyle w:val="ListParagraph"/>
        <w:numPr>
          <w:ilvl w:val="0"/>
          <w:numId w:val="11"/>
        </w:numPr>
      </w:pPr>
      <w:r>
        <w:t xml:space="preserve">Clean </w:t>
      </w:r>
      <w:r w:rsidR="00F10FB4">
        <w:t xml:space="preserve">and wipe down </w:t>
      </w:r>
      <w:r w:rsidR="00F10FB4">
        <w:br w:type="page"/>
      </w:r>
    </w:p>
    <w:p w14:paraId="6BB8E9DA" w14:textId="77777777" w:rsidR="006A442A" w:rsidRDefault="00942C29" w:rsidP="006A442A">
      <w:pPr>
        <w:pStyle w:val="ListParagraph"/>
        <w:numPr>
          <w:ilvl w:val="0"/>
          <w:numId w:val="11"/>
        </w:numPr>
      </w:pPr>
      <w:r>
        <w:lastRenderedPageBreak/>
        <w:t xml:space="preserve">counters, </w:t>
      </w:r>
      <w:r w:rsidR="00F10FB4">
        <w:t xml:space="preserve">make line, </w:t>
      </w:r>
      <w:r>
        <w:t xml:space="preserve">soda machines, lobby area, back kitchen, etc. </w:t>
      </w:r>
    </w:p>
    <w:p w14:paraId="2FF0514C" w14:textId="77777777" w:rsidR="006A442A" w:rsidRDefault="00942C29" w:rsidP="006A442A">
      <w:pPr>
        <w:pStyle w:val="ListParagraph"/>
        <w:numPr>
          <w:ilvl w:val="0"/>
          <w:numId w:val="11"/>
        </w:numPr>
      </w:pPr>
      <w:r>
        <w:t xml:space="preserve">Prep fresh produce for the make line that is presented to the customer. </w:t>
      </w:r>
    </w:p>
    <w:p w14:paraId="316BA940" w14:textId="77777777" w:rsidR="00942C29" w:rsidRDefault="00942C29" w:rsidP="006A442A">
      <w:pPr>
        <w:pStyle w:val="ListParagraph"/>
        <w:numPr>
          <w:ilvl w:val="0"/>
          <w:numId w:val="11"/>
        </w:numPr>
      </w:pPr>
      <w:r>
        <w:t xml:space="preserve">Count and stock things that are needed to make the customer more satisfied (napkins, utensils) </w:t>
      </w:r>
    </w:p>
    <w:p w14:paraId="0A48D186" w14:textId="77777777" w:rsidR="00942C29" w:rsidRDefault="00942C29" w:rsidP="00942C29"/>
    <w:p w14:paraId="269AA9EB" w14:textId="77777777" w:rsidR="00A5274D" w:rsidRPr="00A5274D" w:rsidRDefault="00A5274D" w:rsidP="00A5274D">
      <w:pPr>
        <w:pStyle w:val="Heading1"/>
      </w:pPr>
      <w:proofErr w:type="spellStart"/>
      <w:r w:rsidRPr="00A5274D">
        <w:t>Popculture</w:t>
      </w:r>
      <w:proofErr w:type="spellEnd"/>
      <w:r w:rsidRPr="00A5274D">
        <w:t xml:space="preserve"> Gourmet Popcorn and Ice-cream</w:t>
      </w:r>
    </w:p>
    <w:p w14:paraId="1675649B" w14:textId="77777777" w:rsidR="00A5274D" w:rsidRDefault="00A5274D" w:rsidP="00942C29">
      <w:r>
        <w:t>Food Service / Summer of 2020</w:t>
      </w:r>
    </w:p>
    <w:p w14:paraId="30A145AF" w14:textId="77777777" w:rsidR="006A442A" w:rsidRDefault="00A5274D" w:rsidP="006A442A">
      <w:pPr>
        <w:pStyle w:val="ListParagraph"/>
        <w:numPr>
          <w:ilvl w:val="0"/>
          <w:numId w:val="11"/>
        </w:numPr>
      </w:pPr>
      <w:r>
        <w:t xml:space="preserve">Communicating with customers and staff on the desired food or ice cream wanted for the customer. </w:t>
      </w:r>
    </w:p>
    <w:p w14:paraId="35FB06F8" w14:textId="77777777" w:rsidR="00F10FB4" w:rsidRDefault="00A5274D" w:rsidP="006A442A">
      <w:pPr>
        <w:pStyle w:val="ListParagraph"/>
        <w:numPr>
          <w:ilvl w:val="0"/>
          <w:numId w:val="11"/>
        </w:numPr>
      </w:pPr>
      <w:r>
        <w:t>Making,</w:t>
      </w:r>
      <w:r w:rsidR="00F10FB4">
        <w:t xml:space="preserve"> mixing </w:t>
      </w:r>
      <w:r>
        <w:t xml:space="preserve">and prepping different colors, textures and flavors of popcorn. </w:t>
      </w:r>
    </w:p>
    <w:p w14:paraId="7A471B00" w14:textId="77777777" w:rsidR="006A442A" w:rsidRDefault="00A5274D" w:rsidP="006A442A">
      <w:pPr>
        <w:pStyle w:val="ListParagraph"/>
        <w:numPr>
          <w:ilvl w:val="0"/>
          <w:numId w:val="11"/>
        </w:numPr>
      </w:pPr>
      <w:r>
        <w:t xml:space="preserve">Clean worktable, floor, and </w:t>
      </w:r>
      <w:r w:rsidR="00F10FB4">
        <w:t>equipment(dishes)</w:t>
      </w:r>
      <w:r>
        <w:t xml:space="preserve"> used after popcorn is made. </w:t>
      </w:r>
    </w:p>
    <w:p w14:paraId="14E3D713" w14:textId="77777777" w:rsidR="00F10FB4" w:rsidRDefault="00A5274D" w:rsidP="006A442A">
      <w:pPr>
        <w:pStyle w:val="ListParagraph"/>
        <w:numPr>
          <w:ilvl w:val="0"/>
          <w:numId w:val="11"/>
        </w:numPr>
      </w:pPr>
      <w:r>
        <w:t xml:space="preserve">Clean and </w:t>
      </w:r>
      <w:r w:rsidR="00F10FB4">
        <w:t>sanitize</w:t>
      </w:r>
      <w:r>
        <w:t xml:space="preserve"> ice cream display cooler box and restoking the ice creams.</w:t>
      </w:r>
    </w:p>
    <w:p w14:paraId="03BEA1FD" w14:textId="77777777" w:rsidR="006A442A" w:rsidRDefault="00A5274D" w:rsidP="006A442A">
      <w:pPr>
        <w:pStyle w:val="ListParagraph"/>
        <w:numPr>
          <w:ilvl w:val="0"/>
          <w:numId w:val="11"/>
        </w:numPr>
      </w:pPr>
      <w:r>
        <w:t xml:space="preserve">Taking </w:t>
      </w:r>
      <w:proofErr w:type="spellStart"/>
      <w:r>
        <w:t>customers</w:t>
      </w:r>
      <w:proofErr w:type="spellEnd"/>
      <w:r>
        <w:t xml:space="preserve"> orders and bagging the popcorn with sanitation. </w:t>
      </w:r>
    </w:p>
    <w:p w14:paraId="43590F39" w14:textId="77777777" w:rsidR="00A5274D" w:rsidRDefault="00A5274D" w:rsidP="006A442A">
      <w:pPr>
        <w:pStyle w:val="ListParagraph"/>
        <w:numPr>
          <w:ilvl w:val="0"/>
          <w:numId w:val="11"/>
        </w:numPr>
      </w:pPr>
      <w:r>
        <w:t xml:space="preserve">Scooping and topping the desired ice cream </w:t>
      </w:r>
      <w:r w:rsidR="006A442A">
        <w:t xml:space="preserve">for </w:t>
      </w:r>
      <w:r>
        <w:t>the customer.</w:t>
      </w:r>
    </w:p>
    <w:p w14:paraId="4AA9CCE8" w14:textId="77777777" w:rsidR="00A5274D" w:rsidRDefault="00A5274D" w:rsidP="00942C29"/>
    <w:p w14:paraId="6F26B9E5" w14:textId="77777777" w:rsidR="00A5274D" w:rsidRPr="00A5274D" w:rsidRDefault="00A5274D" w:rsidP="00A5274D">
      <w:pPr>
        <w:pStyle w:val="Heading1"/>
      </w:pPr>
      <w:r w:rsidRPr="00A5274D">
        <w:t>Northern Lights Pizza</w:t>
      </w:r>
    </w:p>
    <w:p w14:paraId="3BB66952" w14:textId="77777777" w:rsidR="00942C29" w:rsidRDefault="00A5274D" w:rsidP="00942C29">
      <w:r>
        <w:t xml:space="preserve">Instore / February 2020 – November 2020 </w:t>
      </w:r>
    </w:p>
    <w:p w14:paraId="5FF3549D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Taking customer phone calls when they place a delivery or carry out order, also answering any questions the customer may have over the phone. </w:t>
      </w:r>
    </w:p>
    <w:p w14:paraId="15020579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Describing to customers about each pizza/product </w:t>
      </w:r>
      <w:r w:rsidR="00F10FB4">
        <w:t xml:space="preserve">we sell for them to purchase. </w:t>
      </w:r>
      <w:r>
        <w:t xml:space="preserve"> </w:t>
      </w:r>
    </w:p>
    <w:p w14:paraId="09989ECB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Slapping pizza dough without holes or bubbles. </w:t>
      </w:r>
    </w:p>
    <w:p w14:paraId="3F108F30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Saucing, topping, cheesing and making the pizza look delicious before </w:t>
      </w:r>
      <w:r w:rsidR="00F10FB4">
        <w:t xml:space="preserve">being </w:t>
      </w:r>
      <w:r>
        <w:t xml:space="preserve">placed into cooking oven. </w:t>
      </w:r>
    </w:p>
    <w:p w14:paraId="7951FC2D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Using pizza paddle to carefully </w:t>
      </w:r>
      <w:r w:rsidR="00F10FB4">
        <w:t xml:space="preserve">but quickly </w:t>
      </w:r>
      <w:r>
        <w:t xml:space="preserve">remove pizza from oven and cut into desired </w:t>
      </w:r>
      <w:proofErr w:type="gramStart"/>
      <w:r>
        <w:t>amount</w:t>
      </w:r>
      <w:proofErr w:type="gramEnd"/>
      <w:r>
        <w:t xml:space="preserve"> of pieces. </w:t>
      </w:r>
    </w:p>
    <w:p w14:paraId="59443F16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Prep pizza topping, desserts, and other </w:t>
      </w:r>
      <w:r w:rsidR="00F10FB4">
        <w:t>things need to make the products sold.</w:t>
      </w:r>
    </w:p>
    <w:p w14:paraId="2A3508D5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>Sweeping,</w:t>
      </w:r>
      <w:r w:rsidR="00F10FB4">
        <w:t xml:space="preserve"> sanitizing counters, </w:t>
      </w:r>
      <w:r>
        <w:t xml:space="preserve">cleaning make line, </w:t>
      </w:r>
      <w:r w:rsidR="00F10FB4">
        <w:t>cleaning counters</w:t>
      </w:r>
      <w:r>
        <w:t xml:space="preserve"> and other things that get messy during the pizza making process</w:t>
      </w:r>
      <w:r w:rsidR="00F10FB4">
        <w:t xml:space="preserve"> or food prep process.</w:t>
      </w:r>
    </w:p>
    <w:p w14:paraId="4FA0A50D" w14:textId="77777777" w:rsidR="00F10FB4" w:rsidRDefault="00A5274D" w:rsidP="00F10FB4">
      <w:pPr>
        <w:pStyle w:val="ListParagraph"/>
        <w:numPr>
          <w:ilvl w:val="0"/>
          <w:numId w:val="11"/>
        </w:numPr>
      </w:pPr>
      <w:r>
        <w:t xml:space="preserve">Communicating with </w:t>
      </w:r>
      <w:r w:rsidR="00F10FB4">
        <w:t>“</w:t>
      </w:r>
      <w:r>
        <w:t>carry out</w:t>
      </w:r>
      <w:r w:rsidR="00F10FB4">
        <w:t xml:space="preserve">” </w:t>
      </w:r>
      <w:r>
        <w:t xml:space="preserve">customers and help them pay for their food if not already. </w:t>
      </w:r>
    </w:p>
    <w:p w14:paraId="60E8BD1C" w14:textId="77777777" w:rsidR="00A5274D" w:rsidRDefault="00A5274D" w:rsidP="00F10FB4">
      <w:pPr>
        <w:pStyle w:val="ListParagraph"/>
        <w:numPr>
          <w:ilvl w:val="0"/>
          <w:numId w:val="11"/>
        </w:numPr>
      </w:pPr>
      <w:r>
        <w:t>Communicating with managers on what needs to be done.</w:t>
      </w:r>
    </w:p>
    <w:p w14:paraId="5BABCFC2" w14:textId="77777777" w:rsidR="00942C29" w:rsidRPr="00942C29" w:rsidRDefault="00942C29" w:rsidP="00942C29"/>
    <w:p w14:paraId="694E3797" w14:textId="77777777" w:rsidR="002B68D6" w:rsidRDefault="009C60E8">
      <w:pPr>
        <w:pStyle w:val="Heading1"/>
      </w:pPr>
      <w:sdt>
        <w:sdtPr>
          <w:id w:val="250401295"/>
          <w:placeholder>
            <w:docPart w:val="E36CC4DBA0B0AB499B7196B7604F8429"/>
          </w:placeholder>
          <w:temporary/>
          <w:showingPlcHdr/>
          <w15:appearance w15:val="hidden"/>
        </w:sdtPr>
        <w:sdtEndPr/>
        <w:sdtContent>
          <w:r w:rsidR="00316343" w:rsidRPr="006A442A">
            <w:rPr>
              <w:sz w:val="28"/>
              <w:szCs w:val="28"/>
            </w:rPr>
            <w:t>Awards and Acknowledgements</w:t>
          </w:r>
        </w:sdtContent>
      </w:sdt>
    </w:p>
    <w:p w14:paraId="78B78E31" w14:textId="77777777" w:rsidR="002B68D6" w:rsidRPr="006A442A" w:rsidRDefault="006A442A" w:rsidP="006A442A">
      <w:r w:rsidRPr="006A442A">
        <w:t xml:space="preserve">Softball nomination from opposing team </w:t>
      </w:r>
      <w:r>
        <w:t>while playing in</w:t>
      </w:r>
      <w:r w:rsidRPr="006A442A">
        <w:t xml:space="preserve"> Branson Missouri for the opportunity to play in the softball All-State games</w:t>
      </w:r>
      <w:r>
        <w:t xml:space="preserve"> (best of the best)</w:t>
      </w:r>
    </w:p>
    <w:p w14:paraId="34D6F50C" w14:textId="77777777" w:rsidR="006A442A" w:rsidRPr="006A442A" w:rsidRDefault="006A442A" w:rsidP="006A442A"/>
    <w:p w14:paraId="3583A1F4" w14:textId="15D5B56E" w:rsidR="006A442A" w:rsidRPr="006A442A" w:rsidRDefault="006A442A" w:rsidP="006A442A">
      <w:r w:rsidRPr="006A442A">
        <w:t>Women’s</w:t>
      </w:r>
      <w:r w:rsidR="005C3173">
        <w:t xml:space="preserve"> </w:t>
      </w:r>
      <w:r w:rsidRPr="006A442A">
        <w:t>Wrestling</w:t>
      </w:r>
      <w:r w:rsidR="005C3173">
        <w:t>, Softball, track &amp; field</w:t>
      </w:r>
    </w:p>
    <w:p w14:paraId="15E8EA41" w14:textId="77777777" w:rsidR="002B68D6" w:rsidRDefault="002B68D6"/>
    <w:sectPr w:rsidR="002B68D6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E57D" w14:textId="77777777" w:rsidR="009C60E8" w:rsidRDefault="009C60E8">
      <w:pPr>
        <w:spacing w:after="0" w:line="240" w:lineRule="auto"/>
      </w:pPr>
      <w:r>
        <w:separator/>
      </w:r>
    </w:p>
  </w:endnote>
  <w:endnote w:type="continuationSeparator" w:id="0">
    <w:p w14:paraId="7985AAE2" w14:textId="77777777" w:rsidR="009C60E8" w:rsidRDefault="009C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8E30E" w14:textId="77777777" w:rsidR="002B68D6" w:rsidRDefault="0031634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D710E" w14:textId="77777777" w:rsidR="009C60E8" w:rsidRDefault="009C60E8">
      <w:pPr>
        <w:spacing w:after="0" w:line="240" w:lineRule="auto"/>
      </w:pPr>
      <w:r>
        <w:separator/>
      </w:r>
    </w:p>
  </w:footnote>
  <w:footnote w:type="continuationSeparator" w:id="0">
    <w:p w14:paraId="00F414E5" w14:textId="77777777" w:rsidR="009C60E8" w:rsidRDefault="009C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193EE" w14:textId="77777777" w:rsidR="002B68D6" w:rsidRDefault="0031634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78C8B9" wp14:editId="43B955B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453F6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09EED" w14:textId="77777777" w:rsidR="002B68D6" w:rsidRDefault="0031634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81A5EFE" wp14:editId="66BB065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369235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575DC"/>
    <w:multiLevelType w:val="hybridMultilevel"/>
    <w:tmpl w:val="C6F8D19C"/>
    <w:lvl w:ilvl="0" w:tplc="D8D40010">
      <w:start w:val="8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B1F82"/>
    <w:multiLevelType w:val="hybridMultilevel"/>
    <w:tmpl w:val="871476E2"/>
    <w:lvl w:ilvl="0" w:tplc="70C47A9E">
      <w:start w:val="8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751A7"/>
    <w:multiLevelType w:val="hybridMultilevel"/>
    <w:tmpl w:val="94BA35D2"/>
    <w:lvl w:ilvl="0" w:tplc="F2900ACC">
      <w:start w:val="8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AE1FBF"/>
    <w:multiLevelType w:val="hybridMultilevel"/>
    <w:tmpl w:val="E382B484"/>
    <w:lvl w:ilvl="0" w:tplc="CB4E22CA">
      <w:start w:val="816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3"/>
    <w:rsid w:val="00115876"/>
    <w:rsid w:val="002B68D6"/>
    <w:rsid w:val="00316343"/>
    <w:rsid w:val="003D0220"/>
    <w:rsid w:val="00515B12"/>
    <w:rsid w:val="005C3173"/>
    <w:rsid w:val="006A442A"/>
    <w:rsid w:val="00942C29"/>
    <w:rsid w:val="009C60E8"/>
    <w:rsid w:val="00A5274D"/>
    <w:rsid w:val="00D50337"/>
    <w:rsid w:val="00E77133"/>
    <w:rsid w:val="00F10FB4"/>
    <w:rsid w:val="00F40A31"/>
    <w:rsid w:val="00FD5D34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AD6DC"/>
  <w15:chartTrackingRefBased/>
  <w15:docId w15:val="{71EE0F9B-4BAA-3C42-B0E7-58F8983A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E77133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133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urplek2004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550534/Library/Containers/com.microsoft.Word/Data/Library/Application%20Support/Microsoft/Office/16.0/DTS/en-US%7b65FC1130-12EC-D44A-B43D-A5BE6ECB0076%7d/%7b4321BF1D-D730-4241-8980-E538BDA3CD9A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A45F4B88170F4788A7156CA2370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7937-39C5-2F40-8BD3-BD3B1B34C42B}"/>
      </w:docPartPr>
      <w:docPartBody>
        <w:p w:rsidR="001177A0" w:rsidRDefault="003A1AA5">
          <w:pPr>
            <w:pStyle w:val="81A45F4B88170F4788A7156CA2370707"/>
          </w:pPr>
          <w:r>
            <w:t>Education</w:t>
          </w:r>
        </w:p>
      </w:docPartBody>
    </w:docPart>
    <w:docPart>
      <w:docPartPr>
        <w:name w:val="E36CC4DBA0B0AB499B7196B7604F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0557E-0414-0B4A-A436-B3428F8237BC}"/>
      </w:docPartPr>
      <w:docPartBody>
        <w:p w:rsidR="001177A0" w:rsidRDefault="003A1AA5">
          <w:pPr>
            <w:pStyle w:val="E36CC4DBA0B0AB499B7196B7604F8429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5"/>
    <w:rsid w:val="001177A0"/>
    <w:rsid w:val="003A1AA5"/>
    <w:rsid w:val="00F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41A6EE2C83F49923C08751A515BAA">
    <w:name w:val="88741A6EE2C83F49923C08751A515BAA"/>
  </w:style>
  <w:style w:type="paragraph" w:customStyle="1" w:styleId="25C7D1522BD05F4C8FB9478728C3BD31">
    <w:name w:val="25C7D1522BD05F4C8FB9478728C3BD31"/>
  </w:style>
  <w:style w:type="paragraph" w:customStyle="1" w:styleId="B02FE65CB2497948A1C9E3B2043C7AF4">
    <w:name w:val="B02FE65CB2497948A1C9E3B2043C7AF4"/>
  </w:style>
  <w:style w:type="paragraph" w:customStyle="1" w:styleId="09F52ED50B04794F8AAF0890EEB42B78">
    <w:name w:val="09F52ED50B04794F8AAF0890EEB42B78"/>
  </w:style>
  <w:style w:type="paragraph" w:customStyle="1" w:styleId="81A45F4B88170F4788A7156CA2370707">
    <w:name w:val="81A45F4B88170F4788A7156CA2370707"/>
  </w:style>
  <w:style w:type="paragraph" w:customStyle="1" w:styleId="31FB7F27CC57104B84BC36B78B956D90">
    <w:name w:val="31FB7F27CC57104B84BC36B78B956D90"/>
  </w:style>
  <w:style w:type="paragraph" w:customStyle="1" w:styleId="23F42505CE23CA439B06AD19895F62AD">
    <w:name w:val="23F42505CE23CA439B06AD19895F62AD"/>
  </w:style>
  <w:style w:type="paragraph" w:customStyle="1" w:styleId="049CAF82BEF9A04CB61FB6B0AD221F55">
    <w:name w:val="049CAF82BEF9A04CB61FB6B0AD221F55"/>
  </w:style>
  <w:style w:type="paragraph" w:customStyle="1" w:styleId="14B9328423F7644B81921212B1E68EC7">
    <w:name w:val="14B9328423F7644B81921212B1E68EC7"/>
  </w:style>
  <w:style w:type="paragraph" w:customStyle="1" w:styleId="BAA1CD3A9B457645B8FE85CE3CB8C867">
    <w:name w:val="BAA1CD3A9B457645B8FE85CE3CB8C867"/>
  </w:style>
  <w:style w:type="paragraph" w:customStyle="1" w:styleId="62AD9A34B46CEE49A6047D6320FE2AA7">
    <w:name w:val="62AD9A34B46CEE49A6047D6320FE2AA7"/>
  </w:style>
  <w:style w:type="paragraph" w:customStyle="1" w:styleId="E36CC4DBA0B0AB499B7196B7604F8429">
    <w:name w:val="E36CC4DBA0B0AB499B7196B7604F8429"/>
  </w:style>
  <w:style w:type="paragraph" w:customStyle="1" w:styleId="57CEBD1020F3E84C8B9785D919BEAC0E">
    <w:name w:val="57CEBD1020F3E84C8B9785D919BEAC0E"/>
  </w:style>
  <w:style w:type="paragraph" w:customStyle="1" w:styleId="F3E580F1DDD38E4ABA62B2AEE9BC8315">
    <w:name w:val="F3E580F1DDD38E4ABA62B2AEE9BC8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{4321BF1D-D730-4241-8980-E538BDA3CD9A}tf10002079.dotx</Template>
  <TotalTime>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Avery Baxter</cp:lastModifiedBy>
  <cp:revision>3</cp:revision>
  <dcterms:created xsi:type="dcterms:W3CDTF">2020-11-05T04:10:00Z</dcterms:created>
  <dcterms:modified xsi:type="dcterms:W3CDTF">2020-11-19T18:33:00Z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