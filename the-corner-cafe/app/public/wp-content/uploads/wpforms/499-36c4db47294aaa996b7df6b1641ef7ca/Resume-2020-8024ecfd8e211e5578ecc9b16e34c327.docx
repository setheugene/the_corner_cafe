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23DC6D2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5FBD27DD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53033BF3" w14:textId="4B495211" w:rsidR="00184664" w:rsidRPr="00A85B6F" w:rsidRDefault="00EC72F3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2D17C7EA192A348BF27AC245505DF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7DC4F87B" w14:textId="77777777" w:rsidR="00184664" w:rsidRDefault="00184664" w:rsidP="00CC7AD0">
                  <w:pPr>
                    <w:pStyle w:val="Heading3"/>
                  </w:pPr>
                </w:p>
                <w:p w14:paraId="3E1FA9AD" w14:textId="51023CC9" w:rsidR="00867A88" w:rsidRPr="00A85B6F" w:rsidRDefault="00867A88" w:rsidP="00CC7AD0">
                  <w:pPr>
                    <w:pStyle w:val="Heading3"/>
                  </w:pPr>
                  <w:r>
                    <w:t xml:space="preserve">Microsoft </w:t>
                  </w:r>
                  <w:r w:rsidR="00183ECB">
                    <w:t>w</w:t>
                  </w:r>
                  <w:r>
                    <w:t xml:space="preserve">ord, </w:t>
                  </w:r>
                  <w:r w:rsidR="00183ECB">
                    <w:t>c</w:t>
                  </w:r>
                  <w:r>
                    <w:t xml:space="preserve">ertificated </w:t>
                  </w:r>
                  <w:r w:rsidR="00183ECB">
                    <w:t>n</w:t>
                  </w:r>
                  <w:r>
                    <w:t xml:space="preserve">ursing </w:t>
                  </w:r>
                  <w:r w:rsidR="00183ECB">
                    <w:t>ai</w:t>
                  </w:r>
                  <w:r>
                    <w:t xml:space="preserve">sistant, CPR and </w:t>
                  </w:r>
                  <w:r w:rsidR="00183ECB">
                    <w:t>fi</w:t>
                  </w:r>
                  <w:r>
                    <w:t xml:space="preserve">rst aid </w:t>
                  </w:r>
                  <w:r w:rsidR="00183ECB">
                    <w:t xml:space="preserve">certified, communication skills, </w:t>
                  </w:r>
                  <w:r w:rsidR="002D73BF">
                    <w:t xml:space="preserve">customer </w:t>
                  </w:r>
                  <w:r w:rsidR="002D73BF" w:rsidRPr="001E0059">
                    <w:t>service</w:t>
                  </w:r>
                  <w:r w:rsidR="002D73BF">
                    <w:t xml:space="preserve">, problem solving. </w:t>
                  </w:r>
                </w:p>
              </w:tc>
            </w:tr>
            <w:tr w:rsidR="00184664" w:rsidRPr="00A85B6F" w14:paraId="737843BC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6AF3734" w14:textId="77777777" w:rsidR="00184664" w:rsidRPr="001E0059" w:rsidRDefault="00EC72F3" w:rsidP="00CC7AD0">
                  <w:pPr>
                    <w:pStyle w:val="Heading2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xperience:"/>
                      <w:tag w:val="Experience:"/>
                      <w:id w:val="1217937480"/>
                      <w:placeholder>
                        <w:docPart w:val="8C46D3E55AD29A439792F9C0CCE717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1E0059">
                        <w:rPr>
                          <w:sz w:val="18"/>
                          <w:szCs w:val="18"/>
                        </w:rPr>
                        <w:t>Experience</w:t>
                      </w:r>
                    </w:sdtContent>
                  </w:sdt>
                </w:p>
                <w:p w14:paraId="56EEFC56" w14:textId="408001F6" w:rsidR="001E0059" w:rsidRPr="001E0059" w:rsidRDefault="001E0059" w:rsidP="00F019C4">
                  <w:pPr>
                    <w:pStyle w:val="Heading3"/>
                    <w:rPr>
                      <w:sz w:val="18"/>
                      <w:szCs w:val="18"/>
                    </w:rPr>
                  </w:pPr>
                </w:p>
                <w:p w14:paraId="09D80287" w14:textId="42000DBE" w:rsidR="001E0059" w:rsidRPr="001E0059" w:rsidRDefault="001E0059" w:rsidP="00F019C4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 xml:space="preserve">Upfront Reviewer | </w:t>
                  </w:r>
                  <w:proofErr w:type="spellStart"/>
                  <w:r w:rsidRPr="001E0059">
                    <w:rPr>
                      <w:sz w:val="18"/>
                      <w:szCs w:val="18"/>
                    </w:rPr>
                    <w:t>Lincare</w:t>
                  </w:r>
                  <w:proofErr w:type="spellEnd"/>
                  <w:r w:rsidRPr="001E0059">
                    <w:rPr>
                      <w:sz w:val="18"/>
                      <w:szCs w:val="18"/>
                    </w:rPr>
                    <w:t xml:space="preserve"> | August 2020- Present </w:t>
                  </w:r>
                </w:p>
                <w:p w14:paraId="171C04BF" w14:textId="58C6FDDE" w:rsidR="001E0059" w:rsidRPr="001E0059" w:rsidRDefault="001E0059" w:rsidP="00F019C4">
                  <w:pPr>
                    <w:pStyle w:val="Heading3"/>
                    <w:rPr>
                      <w:b w:val="0"/>
                      <w:bCs/>
                      <w:sz w:val="18"/>
                      <w:szCs w:val="18"/>
                    </w:rPr>
                  </w:pPr>
                  <w:r w:rsidRPr="001E0059">
                    <w:rPr>
                      <w:b w:val="0"/>
                      <w:bCs/>
                      <w:sz w:val="18"/>
                      <w:szCs w:val="18"/>
                    </w:rPr>
                    <w:t>Review prescription information for Medicare patients before sending them off for billing</w:t>
                  </w:r>
                </w:p>
                <w:p w14:paraId="4B5BC913" w14:textId="29E14425" w:rsidR="001E0059" w:rsidRPr="001E0059" w:rsidRDefault="001E0059" w:rsidP="00F019C4">
                  <w:pPr>
                    <w:pStyle w:val="Heading3"/>
                    <w:rPr>
                      <w:sz w:val="18"/>
                      <w:szCs w:val="18"/>
                    </w:rPr>
                  </w:pPr>
                </w:p>
                <w:p w14:paraId="3AE5B1A3" w14:textId="4EC42C94" w:rsidR="00F019C4" w:rsidRPr="001E0059" w:rsidRDefault="00410F9E" w:rsidP="00F019C4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>Infant/Toddler Teacher</w:t>
                  </w:r>
                  <w:r w:rsidR="00184664" w:rsidRPr="001E0059">
                    <w:rPr>
                      <w:sz w:val="18"/>
                      <w:szCs w:val="18"/>
                    </w:rPr>
                    <w:t xml:space="preserve"> | </w:t>
                  </w:r>
                  <w:r w:rsidRPr="001E0059">
                    <w:rPr>
                      <w:sz w:val="18"/>
                      <w:szCs w:val="18"/>
                    </w:rPr>
                    <w:t>Primrose School of Liberty</w:t>
                  </w:r>
                  <w:r w:rsidR="00184664" w:rsidRPr="001E0059">
                    <w:rPr>
                      <w:sz w:val="18"/>
                      <w:szCs w:val="18"/>
                    </w:rPr>
                    <w:t xml:space="preserve"> | </w:t>
                  </w:r>
                  <w:r w:rsidRPr="001E0059">
                    <w:rPr>
                      <w:sz w:val="18"/>
                      <w:szCs w:val="18"/>
                    </w:rPr>
                    <w:t xml:space="preserve">February 2020 - July 2020 </w:t>
                  </w:r>
                </w:p>
                <w:p w14:paraId="18DC9BD9" w14:textId="77777777" w:rsidR="00410F9E" w:rsidRPr="001E0059" w:rsidRDefault="00410F9E" w:rsidP="00F019C4">
                  <w:pPr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 xml:space="preserve">My key responsibilities were </w:t>
                  </w:r>
                  <w:r w:rsidR="00F019C4" w:rsidRPr="001E0059">
                    <w:rPr>
                      <w:sz w:val="18"/>
                      <w:szCs w:val="18"/>
                    </w:rPr>
                    <w:t>providing</w:t>
                  </w:r>
                  <w:r w:rsidRPr="001E0059">
                    <w:rPr>
                      <w:sz w:val="18"/>
                      <w:szCs w:val="18"/>
                    </w:rPr>
                    <w:t xml:space="preserve"> a safe/</w:t>
                  </w:r>
                  <w:r w:rsidR="00F019C4" w:rsidRPr="001E0059">
                    <w:rPr>
                      <w:sz w:val="18"/>
                      <w:szCs w:val="18"/>
                    </w:rPr>
                    <w:t>positive environment</w:t>
                  </w:r>
                  <w:r w:rsidRPr="001E0059">
                    <w:rPr>
                      <w:sz w:val="18"/>
                      <w:szCs w:val="18"/>
                    </w:rPr>
                    <w:t xml:space="preserve"> for my students. Enforcing the curriculum at such a young age.  </w:t>
                  </w:r>
                </w:p>
                <w:p w14:paraId="6253A14E" w14:textId="77777777" w:rsidR="00184664" w:rsidRPr="001E0059" w:rsidRDefault="00184664" w:rsidP="00CC7AD0">
                  <w:pPr>
                    <w:rPr>
                      <w:sz w:val="18"/>
                      <w:szCs w:val="18"/>
                    </w:rPr>
                  </w:pPr>
                </w:p>
                <w:p w14:paraId="3D60267F" w14:textId="77777777" w:rsidR="00184664" w:rsidRPr="001E0059" w:rsidRDefault="00410F9E" w:rsidP="00CC7AD0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 xml:space="preserve">Certified Nursing Assistant </w:t>
                  </w:r>
                  <w:r w:rsidR="00184664" w:rsidRPr="001E0059">
                    <w:rPr>
                      <w:sz w:val="18"/>
                      <w:szCs w:val="18"/>
                    </w:rPr>
                    <w:t>|</w:t>
                  </w:r>
                  <w:r w:rsidR="002C6605" w:rsidRPr="001E0059">
                    <w:rPr>
                      <w:sz w:val="18"/>
                      <w:szCs w:val="18"/>
                    </w:rPr>
                    <w:t xml:space="preserve"> </w:t>
                  </w:r>
                  <w:r w:rsidRPr="001E0059">
                    <w:rPr>
                      <w:sz w:val="18"/>
                      <w:szCs w:val="18"/>
                    </w:rPr>
                    <w:t>The Oxford Grand of Shoal Creek | August 2019- January 2020</w:t>
                  </w:r>
                </w:p>
                <w:p w14:paraId="2CB1A4F6" w14:textId="77777777" w:rsidR="00184664" w:rsidRPr="001E0059" w:rsidRDefault="00F019C4" w:rsidP="00CC7AD0">
                  <w:pPr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>Ensure that the basic daily needs/care are provided to 150+ resident</w:t>
                  </w:r>
                  <w:r w:rsidR="002C6605" w:rsidRPr="001E0059">
                    <w:rPr>
                      <w:sz w:val="18"/>
                      <w:szCs w:val="18"/>
                    </w:rPr>
                    <w:t xml:space="preserve">s.  Ensure that their living environment is safe and clean. </w:t>
                  </w:r>
                </w:p>
                <w:p w14:paraId="36124E81" w14:textId="77777777" w:rsidR="002C6605" w:rsidRPr="001E0059" w:rsidRDefault="002C6605" w:rsidP="00CC7AD0">
                  <w:pPr>
                    <w:rPr>
                      <w:sz w:val="18"/>
                      <w:szCs w:val="18"/>
                    </w:rPr>
                  </w:pPr>
                </w:p>
                <w:p w14:paraId="775A7C3B" w14:textId="77777777" w:rsidR="002C6605" w:rsidRPr="001E0059" w:rsidRDefault="002C6605" w:rsidP="002C6605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>Before and After School Child Care | SACC\Adventure Club | December 2018- August 2019</w:t>
                  </w:r>
                </w:p>
                <w:p w14:paraId="655CEDAD" w14:textId="77777777" w:rsidR="002C6605" w:rsidRPr="001E0059" w:rsidRDefault="002C6605" w:rsidP="002C6605">
                  <w:pPr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 xml:space="preserve">Provide the help and tutoring students need before and after school. Engage in children between the ages of 5-11. </w:t>
                  </w:r>
                </w:p>
                <w:p w14:paraId="3916E4A2" w14:textId="77777777" w:rsidR="00184664" w:rsidRPr="001E0059" w:rsidRDefault="002C6605" w:rsidP="002C6605">
                  <w:pPr>
                    <w:pStyle w:val="Heading2"/>
                    <w:tabs>
                      <w:tab w:val="left" w:pos="1420"/>
                      <w:tab w:val="center" w:pos="2734"/>
                    </w:tabs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 xml:space="preserve">EDUCATIOn </w:t>
                  </w:r>
                </w:p>
                <w:p w14:paraId="35E0DAFC" w14:textId="69F2090F" w:rsidR="001E0059" w:rsidRDefault="001E0059" w:rsidP="001E0059">
                  <w:pPr>
                    <w:pStyle w:val="Heading3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Dental Assistant Certification | March 2021 | Concorde       Career College </w:t>
                  </w:r>
                </w:p>
                <w:p w14:paraId="3E4DEC13" w14:textId="65061858" w:rsidR="00184664" w:rsidRPr="001E0059" w:rsidRDefault="00410F9E" w:rsidP="00CC7AD0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1E0059">
                    <w:rPr>
                      <w:sz w:val="18"/>
                      <w:szCs w:val="18"/>
                    </w:rPr>
                    <w:t xml:space="preserve">High School Diploma </w:t>
                  </w:r>
                  <w:r w:rsidR="00184664" w:rsidRPr="001E0059">
                    <w:rPr>
                      <w:sz w:val="18"/>
                      <w:szCs w:val="18"/>
                    </w:rPr>
                    <w:t xml:space="preserve">| </w:t>
                  </w:r>
                  <w:r w:rsidRPr="001E0059">
                    <w:rPr>
                      <w:sz w:val="18"/>
                      <w:szCs w:val="18"/>
                    </w:rPr>
                    <w:t>May of 2019</w:t>
                  </w:r>
                  <w:r w:rsidR="00184664" w:rsidRPr="001E0059">
                    <w:rPr>
                      <w:sz w:val="18"/>
                      <w:szCs w:val="18"/>
                    </w:rPr>
                    <w:t xml:space="preserve"> | </w:t>
                  </w:r>
                  <w:r w:rsidRPr="001E0059">
                    <w:rPr>
                      <w:sz w:val="18"/>
                      <w:szCs w:val="18"/>
                    </w:rPr>
                    <w:t>Smithville High School</w:t>
                  </w:r>
                </w:p>
                <w:p w14:paraId="4E666AD8" w14:textId="4B36A98E" w:rsidR="00184664" w:rsidRPr="001E0059" w:rsidRDefault="00184664" w:rsidP="00CC7AD0">
                  <w:pPr>
                    <w:rPr>
                      <w:sz w:val="18"/>
                      <w:szCs w:val="18"/>
                    </w:rPr>
                  </w:pPr>
                </w:p>
                <w:p w14:paraId="4A1DC76C" w14:textId="77777777" w:rsidR="004670DD" w:rsidRPr="00A85B6F" w:rsidRDefault="004670DD" w:rsidP="004670DD"/>
              </w:tc>
            </w:tr>
          </w:tbl>
          <w:p w14:paraId="67CB8AC4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E4D30C4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6976AA2" w14:textId="77777777" w:rsidR="00184664" w:rsidRPr="00A85B6F" w:rsidRDefault="00EC72F3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EAE7841541D594B9EB32FD05587B8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14:paraId="79E26BC4" w14:textId="65F3A314" w:rsidR="00184664" w:rsidRPr="00A85B6F" w:rsidRDefault="002D73BF" w:rsidP="00CC7AD0">
                  <w:pPr>
                    <w:pStyle w:val="Heading3"/>
                  </w:pPr>
                  <w:r>
                    <w:t xml:space="preserve">I am currently starting </w:t>
                  </w:r>
                  <w:r w:rsidR="0034561A">
                    <w:t>schoo</w:t>
                  </w:r>
                  <w:r w:rsidR="001E0059">
                    <w:t>l to become a dental assistant.</w:t>
                  </w:r>
                  <w:r>
                    <w:t xml:space="preserve"> I am looking to </w:t>
                  </w:r>
                  <w:r w:rsidR="001E0059">
                    <w:t>further my</w:t>
                  </w:r>
                  <w:r>
                    <w:t xml:space="preserve"> knowledge in </w:t>
                  </w:r>
                  <w:r w:rsidR="0034561A">
                    <w:t xml:space="preserve">different career paths. </w:t>
                  </w:r>
                </w:p>
              </w:tc>
            </w:tr>
            <w:tr w:rsidR="00184664" w:rsidRPr="00A85B6F" w14:paraId="7A3AD9D5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0C30F891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7254C510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313857" wp14:editId="7A4B184D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C34BA33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3918EC60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DF032BE" wp14:editId="72D764BC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7562FA0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557F4E5C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4DBC9669" w14:textId="77777777" w:rsidR="00184664" w:rsidRPr="00410F9E" w:rsidRDefault="00EC72F3" w:rsidP="00410F9E">
                        <w:pPr>
                          <w:jc w:val="both"/>
                          <w:rPr>
                            <w:sz w:val="13"/>
                            <w:szCs w:val="13"/>
                          </w:rPr>
                        </w:pPr>
                        <w:hyperlink r:id="rId7" w:history="1">
                          <w:r w:rsidR="00410F9E" w:rsidRPr="00D93E63">
                            <w:rPr>
                              <w:rStyle w:val="Hyperlink"/>
                              <w:sz w:val="13"/>
                              <w:szCs w:val="13"/>
                            </w:rPr>
                            <w:t>Hollibaer55@gmail.ccom</w:t>
                          </w:r>
                        </w:hyperlink>
                      </w:p>
                      <w:p w14:paraId="56E31BC6" w14:textId="77777777" w:rsidR="00410F9E" w:rsidRPr="00A85B6F" w:rsidRDefault="00410F9E" w:rsidP="00CC7AD0"/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1AD6EC4" w14:textId="77777777" w:rsidR="00184664" w:rsidRPr="00A85B6F" w:rsidRDefault="00410F9E" w:rsidP="00CC7AD0">
                        <w:r>
                          <w:t>816-920-3022</w:t>
                        </w:r>
                      </w:p>
                    </w:tc>
                  </w:tr>
                  <w:tr w:rsidR="00184664" w:rsidRPr="00A85B6F" w14:paraId="0B15B393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0FEE149D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C406599" wp14:editId="5D868E99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2175F7E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3B9981CF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E1972A1" wp14:editId="014F455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B58E8F8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Yo316J8SAADVZAAADgAAAAAAAAAAAAAAAAAuAgAAZHJzL2Uyb0RvYy54&#13;&#10;bWxQSwECLQAUAAYACAAAACEA2yfDXNwAAAAIAQAADwAAAAAAAAAAAAAAAAD5FAAAZHJzL2Rvd25y&#13;&#10;ZXYueG1sUEsFBgAAAAAEAAQA8wAAAAIWAAAAAA==&#13;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81050E3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5A96CBEB" w14:textId="77777777" w:rsidR="00184664" w:rsidRPr="00A85B6F" w:rsidRDefault="00EC72F3" w:rsidP="00CC7AD0">
                        <w:sdt>
                          <w:sdtPr>
                            <w:alias w:val="LinkedIn URL:"/>
                            <w:tag w:val="LinkedIn URL:"/>
                            <w:id w:val="-1457020033"/>
                            <w:placeholder>
                              <w:docPart w:val="D0C016192A82684CAB2F02500318589F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6619D514" w14:textId="77777777" w:rsidR="00184664" w:rsidRPr="00A85B6F" w:rsidRDefault="00EC72F3" w:rsidP="00CC7AD0">
                        <w:sdt>
                          <w:sdtPr>
                            <w:alias w:val="Twitter handle:"/>
                            <w:tag w:val="Twitter handle:"/>
                            <w:id w:val="126365154"/>
                            <w:placeholder>
                              <w:docPart w:val="97DDBCA9484D1942BD65C4B53677D4F4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14:paraId="74FBC82A" w14:textId="77777777" w:rsidR="00184664" w:rsidRPr="00A85B6F" w:rsidRDefault="00EC72F3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A7AD530FB7A0B1439FE13D94CCAFB7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00205153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EC3B3D8" w14:textId="77777777" w:rsidR="00184664" w:rsidRPr="00A85B6F" w:rsidRDefault="00EC72F3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2945E597D74284FBDEEACD7D87D46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p w14:paraId="74D73BDC" w14:textId="689BECDB" w:rsidR="004670DD" w:rsidRPr="00A85B6F" w:rsidRDefault="004670DD" w:rsidP="004670DD">
                  <w:pPr>
                    <w:pStyle w:val="Heading3"/>
                  </w:pPr>
                </w:p>
              </w:tc>
            </w:tr>
          </w:tbl>
          <w:p w14:paraId="72DC8DEE" w14:textId="77777777" w:rsidR="00184664" w:rsidRPr="00A85B6F" w:rsidRDefault="00184664" w:rsidP="00CC7AD0"/>
        </w:tc>
      </w:tr>
    </w:tbl>
    <w:p w14:paraId="6701229B" w14:textId="77777777" w:rsidR="00BA68C1" w:rsidRPr="00A85B6F" w:rsidRDefault="00BA68C1" w:rsidP="004670DD">
      <w:pPr>
        <w:pStyle w:val="NoSpacing"/>
      </w:pPr>
    </w:p>
    <w:sectPr w:rsidR="00BA68C1" w:rsidRPr="00A85B6F" w:rsidSect="0046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04E48" w14:textId="77777777" w:rsidR="00EC72F3" w:rsidRDefault="00EC72F3" w:rsidP="008B2920">
      <w:pPr>
        <w:spacing w:after="0" w:line="240" w:lineRule="auto"/>
      </w:pPr>
      <w:r>
        <w:separator/>
      </w:r>
    </w:p>
  </w:endnote>
  <w:endnote w:type="continuationSeparator" w:id="0">
    <w:p w14:paraId="45F48099" w14:textId="77777777" w:rsidR="00EC72F3" w:rsidRDefault="00EC72F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954B4" w14:textId="77777777" w:rsidR="00633AF4" w:rsidRDefault="00633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51C3D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5D0C" w14:textId="77777777" w:rsidR="00633AF4" w:rsidRDefault="00633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480B" w14:textId="77777777" w:rsidR="00EC72F3" w:rsidRDefault="00EC72F3" w:rsidP="008B2920">
      <w:pPr>
        <w:spacing w:after="0" w:line="240" w:lineRule="auto"/>
      </w:pPr>
      <w:r>
        <w:separator/>
      </w:r>
    </w:p>
  </w:footnote>
  <w:footnote w:type="continuationSeparator" w:id="0">
    <w:p w14:paraId="152D25B2" w14:textId="77777777" w:rsidR="00EC72F3" w:rsidRDefault="00EC72F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29174" w14:textId="77777777" w:rsidR="00633AF4" w:rsidRDefault="00633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96B46" w14:textId="77777777" w:rsidR="00633AF4" w:rsidRDefault="00633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5A7CC242" w14:textId="77777777" w:rsidTr="00142F58">
      <w:sdt>
        <w:sdtPr>
          <w:alias w:val="Your Name:"/>
          <w:tag w:val="Your Name:"/>
          <w:id w:val="-1536030456"/>
          <w:placeholder>
            <w:docPart w:val="A9C9DB8652364B429CEE7EC00614A5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6BC4083B" w14:textId="099C6FC7" w:rsidR="00A85B6F" w:rsidRDefault="00633AF4" w:rsidP="00A85B6F">
              <w:pPr>
                <w:pStyle w:val="Heading1"/>
              </w:pPr>
              <w:r>
                <w:t>holli baer</w:t>
              </w:r>
            </w:p>
          </w:tc>
        </w:sdtContent>
      </w:sdt>
    </w:tr>
    <w:tr w:rsidR="00142F58" w14:paraId="388594C5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F353D82" w14:textId="77777777" w:rsidR="00142F58" w:rsidRDefault="00142F58" w:rsidP="00142F58"/>
      </w:tc>
    </w:tr>
  </w:tbl>
  <w:p w14:paraId="77A91CCF" w14:textId="12C69CB5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E"/>
    <w:rsid w:val="000243D1"/>
    <w:rsid w:val="00057F04"/>
    <w:rsid w:val="000A378C"/>
    <w:rsid w:val="0010042F"/>
    <w:rsid w:val="00105819"/>
    <w:rsid w:val="00135C2C"/>
    <w:rsid w:val="00142F58"/>
    <w:rsid w:val="00153ED4"/>
    <w:rsid w:val="00183ECB"/>
    <w:rsid w:val="00184664"/>
    <w:rsid w:val="001C7765"/>
    <w:rsid w:val="001E0059"/>
    <w:rsid w:val="001F60D3"/>
    <w:rsid w:val="0020741F"/>
    <w:rsid w:val="0027115C"/>
    <w:rsid w:val="00293B83"/>
    <w:rsid w:val="002C6605"/>
    <w:rsid w:val="002D73BF"/>
    <w:rsid w:val="0034561A"/>
    <w:rsid w:val="00390414"/>
    <w:rsid w:val="003E1711"/>
    <w:rsid w:val="003E2ACA"/>
    <w:rsid w:val="003E7808"/>
    <w:rsid w:val="00410F9E"/>
    <w:rsid w:val="0045425A"/>
    <w:rsid w:val="00463A38"/>
    <w:rsid w:val="004670DD"/>
    <w:rsid w:val="0048346B"/>
    <w:rsid w:val="004A5317"/>
    <w:rsid w:val="004D37CC"/>
    <w:rsid w:val="004E4CA5"/>
    <w:rsid w:val="00502D70"/>
    <w:rsid w:val="00510920"/>
    <w:rsid w:val="00517626"/>
    <w:rsid w:val="005B0E81"/>
    <w:rsid w:val="00630D36"/>
    <w:rsid w:val="00633AF4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67A88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B184E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EC72F3"/>
    <w:rsid w:val="00F019C4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BD9EA"/>
  <w15:chartTrackingRefBased/>
  <w15:docId w15:val="{C4250D45-1847-5646-8F97-6201FC8A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0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F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ollibaer55@gmail.c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i/Library/Containers/com.microsoft.Word/Data/Library/Application%20Support/Microsoft/Office/16.0/DTS/en-US%7b8A72CE9A-9536-A548-A3C0-A4D6F5989C1C%7d/%7b3FB0B9B7-B7A2-5C42-A865-F80A6FC16ABE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D17C7EA192A348BF27AC245505D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FFDA1-C931-E746-B867-418390FFDD28}"/>
      </w:docPartPr>
      <w:docPartBody>
        <w:p w:rsidR="00747D9E" w:rsidRDefault="00FB6965">
          <w:pPr>
            <w:pStyle w:val="62D17C7EA192A348BF27AC245505DF59"/>
          </w:pPr>
          <w:r w:rsidRPr="00A85B6F">
            <w:t>Skills</w:t>
          </w:r>
        </w:p>
      </w:docPartBody>
    </w:docPart>
    <w:docPart>
      <w:docPartPr>
        <w:name w:val="8C46D3E55AD29A439792F9C0CCE7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213DA-FCA3-DB44-A45A-A8962617F2D8}"/>
      </w:docPartPr>
      <w:docPartBody>
        <w:p w:rsidR="00747D9E" w:rsidRDefault="00FB6965">
          <w:pPr>
            <w:pStyle w:val="8C46D3E55AD29A439792F9C0CCE71795"/>
          </w:pPr>
          <w:r w:rsidRPr="00A85B6F">
            <w:t>Experience</w:t>
          </w:r>
        </w:p>
      </w:docPartBody>
    </w:docPart>
    <w:docPart>
      <w:docPartPr>
        <w:name w:val="BEAE7841541D594B9EB32FD05587B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DC184-80AB-D244-AFBA-BB9CC9563B26}"/>
      </w:docPartPr>
      <w:docPartBody>
        <w:p w:rsidR="00747D9E" w:rsidRDefault="00FB6965">
          <w:pPr>
            <w:pStyle w:val="BEAE7841541D594B9EB32FD05587B86D"/>
          </w:pPr>
          <w:r>
            <w:t>Objective</w:t>
          </w:r>
        </w:p>
      </w:docPartBody>
    </w:docPart>
    <w:docPart>
      <w:docPartPr>
        <w:name w:val="D0C016192A82684CAB2F025003185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DAF9-2754-E04F-ACAE-C8946C258F82}"/>
      </w:docPartPr>
      <w:docPartBody>
        <w:p w:rsidR="00747D9E" w:rsidRDefault="00FB6965">
          <w:pPr>
            <w:pStyle w:val="D0C016192A82684CAB2F02500318589F"/>
          </w:pPr>
          <w:r w:rsidRPr="00A85B6F">
            <w:t>LinkedIn URL</w:t>
          </w:r>
        </w:p>
      </w:docPartBody>
    </w:docPart>
    <w:docPart>
      <w:docPartPr>
        <w:name w:val="97DDBCA9484D1942BD65C4B53677D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31CD-7EC5-EC4C-9B75-F383BDB8028C}"/>
      </w:docPartPr>
      <w:docPartBody>
        <w:p w:rsidR="00747D9E" w:rsidRDefault="00FB6965">
          <w:pPr>
            <w:pStyle w:val="97DDBCA9484D1942BD65C4B53677D4F4"/>
          </w:pPr>
          <w:r w:rsidRPr="00A85B6F">
            <w:t>Twitter handle</w:t>
          </w:r>
        </w:p>
      </w:docPartBody>
    </w:docPart>
    <w:docPart>
      <w:docPartPr>
        <w:name w:val="A7AD530FB7A0B1439FE13D94CCAFB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A0EA1-38D1-944B-932B-A5D1D4D04FCD}"/>
      </w:docPartPr>
      <w:docPartBody>
        <w:p w:rsidR="00747D9E" w:rsidRDefault="00FB6965">
          <w:pPr>
            <w:pStyle w:val="A7AD530FB7A0B1439FE13D94CCAFB7FC"/>
          </w:pPr>
          <w:r w:rsidRPr="00A85B6F">
            <w:t>Link to other online properties: Portfolio/Website/Blog</w:t>
          </w:r>
        </w:p>
      </w:docPartBody>
    </w:docPart>
    <w:docPart>
      <w:docPartPr>
        <w:name w:val="C2945E597D74284FBDEEACD7D87D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8135B-87BA-894E-8548-BB4DA55A22F0}"/>
      </w:docPartPr>
      <w:docPartBody>
        <w:p w:rsidR="00747D9E" w:rsidRDefault="00FB6965">
          <w:pPr>
            <w:pStyle w:val="C2945E597D74284FBDEEACD7D87D46FA"/>
          </w:pPr>
          <w:r w:rsidRPr="00A85B6F">
            <w:t>Volunteer Experience or Leadership</w:t>
          </w:r>
        </w:p>
      </w:docPartBody>
    </w:docPart>
    <w:docPart>
      <w:docPartPr>
        <w:name w:val="A9C9DB8652364B429CEE7EC00614A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14AA2-3435-2242-9D69-17424F6B89E9}"/>
      </w:docPartPr>
      <w:docPartBody>
        <w:p w:rsidR="00747D9E" w:rsidRDefault="00FB6965" w:rsidP="00FB6965">
          <w:pPr>
            <w:pStyle w:val="A9C9DB8652364B429CEE7EC00614A575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65"/>
    <w:rsid w:val="00747D9E"/>
    <w:rsid w:val="00F538B9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D17C7EA192A348BF27AC245505DF59">
    <w:name w:val="62D17C7EA192A348BF27AC245505DF59"/>
  </w:style>
  <w:style w:type="paragraph" w:customStyle="1" w:styleId="8C46D3E55AD29A439792F9C0CCE71795">
    <w:name w:val="8C46D3E55AD29A439792F9C0CCE71795"/>
  </w:style>
  <w:style w:type="paragraph" w:customStyle="1" w:styleId="BEAE7841541D594B9EB32FD05587B86D">
    <w:name w:val="BEAE7841541D594B9EB32FD05587B86D"/>
  </w:style>
  <w:style w:type="paragraph" w:customStyle="1" w:styleId="D0C016192A82684CAB2F02500318589F">
    <w:name w:val="D0C016192A82684CAB2F02500318589F"/>
  </w:style>
  <w:style w:type="paragraph" w:customStyle="1" w:styleId="97DDBCA9484D1942BD65C4B53677D4F4">
    <w:name w:val="97DDBCA9484D1942BD65C4B53677D4F4"/>
  </w:style>
  <w:style w:type="paragraph" w:customStyle="1" w:styleId="A7AD530FB7A0B1439FE13D94CCAFB7FC">
    <w:name w:val="A7AD530FB7A0B1439FE13D94CCAFB7FC"/>
  </w:style>
  <w:style w:type="paragraph" w:customStyle="1" w:styleId="C2945E597D74284FBDEEACD7D87D46FA">
    <w:name w:val="C2945E597D74284FBDEEACD7D87D46FA"/>
  </w:style>
  <w:style w:type="paragraph" w:customStyle="1" w:styleId="A9C9DB8652364B429CEE7EC00614A575">
    <w:name w:val="A9C9DB8652364B429CEE7EC00614A575"/>
    <w:rsid w:val="00FB6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BF25E8-46C8-5341-988C-51209C43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{3FB0B9B7-B7A2-5C42-A865-F80A6FC16ABE}tf16392742.dotx</Template>
  <TotalTime>48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 baer</dc:creator>
  <cp:keywords/>
  <dc:description/>
  <cp:lastModifiedBy>hollibaer55@gmail.com</cp:lastModifiedBy>
  <cp:revision>11</cp:revision>
  <cp:lastPrinted>2016-06-29T01:32:00Z</cp:lastPrinted>
  <dcterms:created xsi:type="dcterms:W3CDTF">2020-07-21T14:39:00Z</dcterms:created>
  <dcterms:modified xsi:type="dcterms:W3CDTF">2020-12-29T19:19:00Z</dcterms:modified>
</cp:coreProperties>
</file>