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6C3DFF" w:rsidRPr="00565B06" w:rsidRDefault="00B83D02" w:rsidP="0003445F">
            <w:pPr>
              <w:pStyle w:val="Subtitle"/>
            </w:pPr>
            <w:r>
              <w:t>Christy Hunt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F06769" w:rsidRDefault="004418F8" w:rsidP="00B83D02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E438091ACCB4565A1DF67F6030C076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1743B" w:rsidRPr="00F06769">
                        <w:t>7817</w:t>
                      </w:r>
                      <w:r w:rsidR="00B83D02" w:rsidRPr="00F06769">
                        <w:t xml:space="preserve"> NW Roanridge Rd. </w:t>
                      </w:r>
                      <w:r w:rsidR="009A3CC3" w:rsidRPr="00F06769">
                        <w:br/>
                        <w:t xml:space="preserve"> Apt.  </w:t>
                      </w:r>
                      <w:r w:rsidR="00B83D02" w:rsidRPr="00F06769">
                        <w:t>A</w:t>
                      </w:r>
                      <w:r w:rsidR="00461C4D" w:rsidRPr="00F06769">
                        <w:br/>
                      </w:r>
                      <w:r w:rsidR="00B83D02" w:rsidRPr="00F06769">
                        <w:t xml:space="preserve"> Kansas City, MO  64151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0B5E8E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6512723BA1674117A09D797DD04234D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F06769" w:rsidRDefault="00F26AC6" w:rsidP="00F26AC6">
                      <w:pPr>
                        <w:pStyle w:val="ContactInfo"/>
                        <w:jc w:val="left"/>
                      </w:pPr>
                      <w:r w:rsidRPr="00F06769">
                        <w:t xml:space="preserve">                       </w:t>
                      </w:r>
                      <w:r w:rsidR="004F2D80" w:rsidRPr="00F06769">
                        <w:t>(</w:t>
                      </w:r>
                      <w:r w:rsidR="00B83D02" w:rsidRPr="00F06769">
                        <w:t>660</w:t>
                      </w:r>
                      <w:r w:rsidR="004F2D80" w:rsidRPr="00F06769">
                        <w:t xml:space="preserve">) </w:t>
                      </w:r>
                      <w:r w:rsidR="00B83D02" w:rsidRPr="00F06769">
                        <w:t>605-1880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B83D02" w:rsidP="00B83D02">
                  <w:pPr>
                    <w:pStyle w:val="Icons"/>
                    <w:jc w:val="left"/>
                  </w:pPr>
                  <w:r>
                    <w:t xml:space="preserve">  </w:t>
                  </w:r>
                  <w:r w:rsidR="00323C3F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B0302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F06769" w:rsidRDefault="00323C3F" w:rsidP="00B83D02">
                  <w:pPr>
                    <w:pStyle w:val="ContactInfo"/>
                    <w:tabs>
                      <w:tab w:val="left" w:pos="-185"/>
                    </w:tabs>
                    <w:ind w:left="-185" w:right="-3" w:hanging="90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  <w:tr w:rsidR="00323C3F" w:rsidRPr="009D0878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03445F" w:rsidRDefault="00323C3F" w:rsidP="0003445F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  <w:tr w:rsidR="00323C3F" w:rsidRPr="009D0878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:rsidR="00E5521B" w:rsidRPr="00565B06" w:rsidRDefault="00E5521B" w:rsidP="00B56F43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AB89F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F06769" w:rsidRPr="004F1326" w:rsidRDefault="004F1326" w:rsidP="00EE26CB">
            <w:pPr>
              <w:pStyle w:val="Heading1"/>
              <w:spacing w:before="120"/>
              <w:outlineLvl w:val="0"/>
            </w:pPr>
            <w:r w:rsidRPr="004F1326">
              <w:t>Summary</w:t>
            </w:r>
          </w:p>
        </w:tc>
      </w:tr>
    </w:tbl>
    <w:p w:rsidR="004F2D80" w:rsidRPr="00606FA1" w:rsidRDefault="00F3760C" w:rsidP="00606FA1">
      <w:p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>A dependable</w:t>
      </w:r>
      <w:r w:rsidR="0082217A">
        <w:rPr>
          <w:b/>
          <w:sz w:val="24"/>
          <w:szCs w:val="24"/>
        </w:rPr>
        <w:t>,</w:t>
      </w:r>
      <w:r w:rsidR="00D15E34">
        <w:rPr>
          <w:b/>
          <w:sz w:val="24"/>
          <w:szCs w:val="24"/>
        </w:rPr>
        <w:t xml:space="preserve"> well organized individual</w:t>
      </w:r>
      <w:r w:rsidR="004F1326">
        <w:rPr>
          <w:b/>
          <w:sz w:val="24"/>
          <w:szCs w:val="24"/>
        </w:rPr>
        <w:t xml:space="preserve"> with 26 years experience.  Comfortable in interacting with </w:t>
      </w:r>
      <w:r w:rsidR="0082217A">
        <w:rPr>
          <w:b/>
          <w:sz w:val="24"/>
          <w:szCs w:val="24"/>
        </w:rPr>
        <w:t>waitstaff</w:t>
      </w:r>
      <w:r w:rsidR="004F1326">
        <w:rPr>
          <w:b/>
          <w:sz w:val="24"/>
          <w:szCs w:val="24"/>
        </w:rPr>
        <w:t xml:space="preserve"> and guests. Professional, polite and an eye for detail.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F2D80" w:rsidRPr="00565B06" w:rsidTr="00B56F43">
        <w:tc>
          <w:tcPr>
            <w:tcW w:w="720" w:type="dxa"/>
            <w:tcMar>
              <w:right w:w="216" w:type="dxa"/>
            </w:tcMar>
            <w:vAlign w:val="bottom"/>
          </w:tcPr>
          <w:p w:rsidR="004F2D80" w:rsidRPr="00565B06" w:rsidRDefault="004F2D80" w:rsidP="00B56F4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4024F5" wp14:editId="11D6A1E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E56D2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F2D80" w:rsidRPr="00565B06" w:rsidRDefault="004418F8" w:rsidP="00EE26CB">
            <w:pPr>
              <w:pStyle w:val="Heading1"/>
              <w:spacing w:before="120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0854353992BF4F20B3712F5E062D0D58"/>
                </w:placeholder>
                <w:temporary/>
                <w:showingPlcHdr/>
                <w15:appearance w15:val="hidden"/>
              </w:sdtPr>
              <w:sdtEndPr/>
              <w:sdtContent>
                <w:r w:rsidR="004F2D80" w:rsidRPr="00565B06">
                  <w:t>Skills</w:t>
                </w:r>
              </w:sdtContent>
            </w:sdt>
          </w:p>
        </w:tc>
      </w:tr>
    </w:tbl>
    <w:p w:rsidR="00CE56ED" w:rsidRDefault="00CE56ED" w:rsidP="00B56F43">
      <w:pPr>
        <w:pStyle w:val="ListBullet"/>
        <w:sectPr w:rsidR="00CE56ED" w:rsidSect="00FE18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F2D80" w:rsidRPr="00565B06" w:rsidTr="00B56F43">
        <w:tc>
          <w:tcPr>
            <w:tcW w:w="4320" w:type="dxa"/>
          </w:tcPr>
          <w:p w:rsidR="00CB5238" w:rsidRPr="00F06769" w:rsidRDefault="00CB5238" w:rsidP="00CB5238">
            <w:pPr>
              <w:pStyle w:val="ListBullet"/>
              <w:numPr>
                <w:ilvl w:val="0"/>
                <w:numId w:val="16"/>
              </w:numPr>
              <w:spacing w:after="80"/>
            </w:pPr>
            <w:r w:rsidRPr="00F06769">
              <w:t xml:space="preserve">Table Setting </w:t>
            </w:r>
          </w:p>
          <w:p w:rsidR="0093650A" w:rsidRPr="00F06769" w:rsidRDefault="00CB5238" w:rsidP="00CB5238">
            <w:pPr>
              <w:pStyle w:val="ListBullet"/>
              <w:numPr>
                <w:ilvl w:val="0"/>
                <w:numId w:val="16"/>
              </w:numPr>
              <w:spacing w:after="80"/>
            </w:pPr>
            <w:r w:rsidRPr="00F06769">
              <w:t xml:space="preserve">Bussing Tables                                                                                  </w:t>
            </w:r>
            <w:r w:rsidR="0011743B" w:rsidRPr="00F06769">
              <w:t xml:space="preserve"> </w:t>
            </w:r>
          </w:p>
          <w:p w:rsidR="001E697D" w:rsidRPr="00F06769" w:rsidRDefault="001E697D" w:rsidP="00F06769">
            <w:pPr>
              <w:pStyle w:val="ListBullet"/>
              <w:numPr>
                <w:ilvl w:val="0"/>
                <w:numId w:val="16"/>
              </w:numPr>
              <w:spacing w:after="80"/>
            </w:pPr>
            <w:r w:rsidRPr="00F06769">
              <w:t>Customer Service</w:t>
            </w:r>
          </w:p>
        </w:tc>
        <w:tc>
          <w:tcPr>
            <w:tcW w:w="4320" w:type="dxa"/>
            <w:tcMar>
              <w:left w:w="576" w:type="dxa"/>
            </w:tcMar>
          </w:tcPr>
          <w:p w:rsidR="001E697D" w:rsidRPr="00F06769" w:rsidRDefault="00CB5238" w:rsidP="00CB5238">
            <w:pPr>
              <w:pStyle w:val="ListBullet"/>
              <w:numPr>
                <w:ilvl w:val="0"/>
                <w:numId w:val="16"/>
              </w:numPr>
              <w:spacing w:after="80"/>
            </w:pPr>
            <w:r w:rsidRPr="00F06769">
              <w:t>Time Management</w:t>
            </w:r>
          </w:p>
          <w:p w:rsidR="00CB5238" w:rsidRPr="00F06769" w:rsidRDefault="0015419C" w:rsidP="00CB5238">
            <w:pPr>
              <w:pStyle w:val="ListBullet"/>
              <w:numPr>
                <w:ilvl w:val="0"/>
                <w:numId w:val="16"/>
              </w:numPr>
              <w:spacing w:after="80"/>
              <w:rPr>
                <w:b/>
              </w:rPr>
            </w:pPr>
            <w:r w:rsidRPr="00F06769">
              <w:t>Team Player</w:t>
            </w:r>
          </w:p>
          <w:p w:rsidR="00F06769" w:rsidRPr="00B56F43" w:rsidRDefault="00F06769" w:rsidP="00CB5238">
            <w:pPr>
              <w:pStyle w:val="ListBullet"/>
              <w:numPr>
                <w:ilvl w:val="0"/>
                <w:numId w:val="16"/>
              </w:numPr>
              <w:spacing w:after="80"/>
              <w:rPr>
                <w:b/>
              </w:rPr>
            </w:pPr>
            <w:r w:rsidRPr="00F06769">
              <w:t>Dining room cleanliness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E088C" w:rsidRPr="00565B06" w:rsidTr="00CE56ED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97044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5E088C" w:rsidRPr="00565B06" w:rsidRDefault="004418F8" w:rsidP="00EE26CB">
            <w:pPr>
              <w:pStyle w:val="Heading1"/>
              <w:spacing w:before="120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345BBA7297C482EB1FA00EF773A661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430FF8" w:rsidRDefault="00430FF8" w:rsidP="00B47E1E">
      <w:pPr>
        <w:pStyle w:val="Heading2"/>
      </w:pPr>
    </w:p>
    <w:p w:rsidR="00430FF8" w:rsidRPr="00565B06" w:rsidRDefault="00346715" w:rsidP="00430FF8">
      <w:pPr>
        <w:pStyle w:val="Heading2"/>
      </w:pPr>
      <w:r>
        <w:t>Busser</w:t>
      </w:r>
      <w:r w:rsidR="00430FF8" w:rsidRPr="00565B06">
        <w:t xml:space="preserve"> | </w:t>
      </w:r>
      <w:r>
        <w:rPr>
          <w:rStyle w:val="Emphasis"/>
        </w:rPr>
        <w:t>Marriott Hotel, Kansas City, MO</w:t>
      </w:r>
    </w:p>
    <w:p w:rsidR="00430FF8" w:rsidRDefault="004418F8" w:rsidP="00346715">
      <w:r>
        <w:t xml:space="preserve">June </w:t>
      </w:r>
      <w:bookmarkStart w:id="0" w:name="_GoBack"/>
      <w:bookmarkEnd w:id="0"/>
      <w:r w:rsidR="00346715">
        <w:t>1993-</w:t>
      </w:r>
      <w:r w:rsidR="00F06769">
        <w:t>March</w:t>
      </w:r>
      <w:r w:rsidR="00346715">
        <w:t xml:space="preserve"> 2020</w:t>
      </w:r>
    </w:p>
    <w:p w:rsidR="00346715" w:rsidRDefault="00346715" w:rsidP="004E28A9">
      <w:pPr>
        <w:pStyle w:val="ListParagraph"/>
        <w:numPr>
          <w:ilvl w:val="0"/>
          <w:numId w:val="18"/>
        </w:numPr>
      </w:pPr>
      <w:r>
        <w:t>Removed dishes and glasses between courses and after guests departed</w:t>
      </w:r>
    </w:p>
    <w:p w:rsidR="004F1326" w:rsidRDefault="00346715" w:rsidP="004E28A9">
      <w:pPr>
        <w:pStyle w:val="ListParagraph"/>
        <w:numPr>
          <w:ilvl w:val="0"/>
          <w:numId w:val="18"/>
        </w:numPr>
      </w:pPr>
      <w:r>
        <w:t>Set up tables for the new dining room guests</w:t>
      </w:r>
    </w:p>
    <w:p w:rsidR="00F06769" w:rsidRPr="00565B06" w:rsidRDefault="0082217A" w:rsidP="004E28A9">
      <w:pPr>
        <w:pStyle w:val="ListParagraph"/>
        <w:numPr>
          <w:ilvl w:val="0"/>
          <w:numId w:val="18"/>
        </w:numPr>
      </w:pPr>
      <w:r>
        <w:t xml:space="preserve">Wiped down and sanitized tables </w:t>
      </w:r>
    </w:p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  <w:gridCol w:w="8649"/>
      </w:tblGrid>
      <w:tr w:rsidR="00F06769" w:rsidRPr="00565B06" w:rsidTr="00F06769">
        <w:tc>
          <w:tcPr>
            <w:tcW w:w="725" w:type="dxa"/>
            <w:tcMar>
              <w:right w:w="216" w:type="dxa"/>
            </w:tcMar>
            <w:vAlign w:val="bottom"/>
          </w:tcPr>
          <w:p w:rsidR="00F06769" w:rsidRPr="00565B06" w:rsidRDefault="00F06769" w:rsidP="00B56F4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B005DAE" wp14:editId="1816A0A0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59690</wp:posOffset>
                      </wp:positionV>
                      <wp:extent cx="274320" cy="274320"/>
                      <wp:effectExtent l="0" t="0" r="0" b="0"/>
                      <wp:wrapNone/>
                      <wp:docPr id="2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E465E7" id="Activities in circle icon" o:spid="_x0000_s1026" alt="Activities icon" style="position:absolute;margin-left:2.25pt;margin-top:4.7pt;width:21.6pt;height:21.6pt;z-index:251660288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" path="m130,r27,3l181,10r23,12l223,38r16,20l251,80r7,24l261,131r-3,26l251,181r-12,23l223,223r-19,16l181,251r-24,8l130,261r-26,-2l80,251,58,239,38,223,22,204,10,181,3,157,,131,3,104,10,80,22,58,38,38,58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06769" w:rsidRPr="00565B06" w:rsidRDefault="00F06769" w:rsidP="00EE26CB">
            <w:pPr>
              <w:pStyle w:val="Heading1"/>
              <w:spacing w:before="120"/>
              <w:outlineLvl w:val="0"/>
            </w:pPr>
            <w:r>
              <w:t>Awards</w:t>
            </w:r>
          </w:p>
        </w:tc>
        <w:tc>
          <w:tcPr>
            <w:tcW w:w="8649" w:type="dxa"/>
          </w:tcPr>
          <w:p w:rsidR="00F06769" w:rsidRDefault="00F06769" w:rsidP="00EE26CB">
            <w:pPr>
              <w:pStyle w:val="Heading1"/>
              <w:spacing w:before="120"/>
              <w:outlineLvl w:val="0"/>
            </w:pPr>
          </w:p>
        </w:tc>
      </w:tr>
    </w:tbl>
    <w:p w:rsidR="0082217A" w:rsidRDefault="0082217A" w:rsidP="0003445F"/>
    <w:p w:rsidR="0003445F" w:rsidRDefault="00D15E34" w:rsidP="0003445F">
      <w:r w:rsidRPr="00F06769">
        <w:rPr>
          <w:b/>
        </w:rPr>
        <w:t>Associate of the Month</w:t>
      </w:r>
      <w:r>
        <w:t>: Augus</w:t>
      </w:r>
      <w:r w:rsidR="004E28A9">
        <w:t>t 2002, June 208, December 2015</w:t>
      </w:r>
    </w:p>
    <w:p w:rsidR="00D15E34" w:rsidRDefault="00D15E34" w:rsidP="0003445F">
      <w:r w:rsidRPr="00F06769">
        <w:rPr>
          <w:b/>
        </w:rPr>
        <w:t>Outstanding Achievement</w:t>
      </w:r>
      <w:r>
        <w:t>: December 2</w:t>
      </w:r>
      <w:r w:rsidR="004E28A9">
        <w:t>006, March 2014</w:t>
      </w:r>
    </w:p>
    <w:p w:rsidR="00BC60C7" w:rsidRDefault="00D15E34" w:rsidP="0003445F">
      <w:r w:rsidRPr="00F06769">
        <w:rPr>
          <w:b/>
        </w:rPr>
        <w:t>Appreciation for years of service</w:t>
      </w:r>
      <w:r>
        <w:t xml:space="preserve">:  5 years of service, 10 years of service, 15 years </w:t>
      </w:r>
      <w:r w:rsidR="004E28A9">
        <w:t>of service, 20 years of service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4F2D80" w:rsidRPr="00565B06" w:rsidTr="004F2D80">
        <w:tc>
          <w:tcPr>
            <w:tcW w:w="725" w:type="dxa"/>
            <w:tcMar>
              <w:right w:w="216" w:type="dxa"/>
            </w:tcMar>
            <w:vAlign w:val="bottom"/>
          </w:tcPr>
          <w:p w:rsidR="004F2D80" w:rsidRPr="00565B06" w:rsidRDefault="004F2D80" w:rsidP="00B56F4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4A7E5C1" wp14:editId="1826086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27312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4F2D80" w:rsidRPr="00565B06" w:rsidRDefault="004418F8" w:rsidP="00EE26CB">
            <w:pPr>
              <w:pStyle w:val="Heading1"/>
              <w:spacing w:before="12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59C2096D4E346D09F2F9F75C531EE94"/>
                </w:placeholder>
                <w:temporary/>
                <w:showingPlcHdr/>
                <w15:appearance w15:val="hidden"/>
              </w:sdtPr>
              <w:sdtEndPr/>
              <w:sdtContent>
                <w:r w:rsidR="004F2D80" w:rsidRPr="00565B06">
                  <w:t>Education</w:t>
                </w:r>
              </w:sdtContent>
            </w:sdt>
          </w:p>
        </w:tc>
      </w:tr>
    </w:tbl>
    <w:p w:rsidR="00F06769" w:rsidRDefault="00F06769" w:rsidP="004F2D80">
      <w:pPr>
        <w:pStyle w:val="Heading2"/>
      </w:pPr>
    </w:p>
    <w:p w:rsidR="004F1326" w:rsidRPr="00F06769" w:rsidRDefault="004F2D80" w:rsidP="004F2D80">
      <w:pPr>
        <w:pStyle w:val="Heading2"/>
        <w:rPr>
          <w:b w:val="0"/>
          <w:iCs/>
          <w:color w:val="4C4C4C" w:themeColor="text2" w:themeTint="BF"/>
        </w:rPr>
      </w:pPr>
      <w:r w:rsidRPr="00F06769">
        <w:rPr>
          <w:b w:val="0"/>
        </w:rPr>
        <w:t xml:space="preserve">Diploma | </w:t>
      </w:r>
      <w:r w:rsidR="00D15E34" w:rsidRPr="00F06769">
        <w:rPr>
          <w:rStyle w:val="Emphasis"/>
          <w:b w:val="0"/>
        </w:rPr>
        <w:t>North Kansas City High School</w:t>
      </w:r>
      <w:r w:rsidR="00D15E34" w:rsidRPr="00F06769">
        <w:rPr>
          <w:rStyle w:val="Emphasis"/>
          <w:b w:val="0"/>
        </w:rPr>
        <w:tab/>
      </w:r>
      <w:r w:rsidR="00F06769">
        <w:rPr>
          <w:rStyle w:val="Emphasis"/>
          <w:b w:val="0"/>
        </w:rPr>
        <w:t xml:space="preserve">            </w:t>
      </w:r>
      <w:r w:rsidR="000D61BB" w:rsidRPr="00F06769">
        <w:rPr>
          <w:rStyle w:val="Emphasis"/>
          <w:b w:val="0"/>
        </w:rPr>
        <w:t xml:space="preserve">Graduation Date: </w:t>
      </w:r>
      <w:r w:rsidR="0082217A" w:rsidRPr="00F06769">
        <w:rPr>
          <w:rStyle w:val="Emphasis"/>
          <w:b w:val="0"/>
        </w:rPr>
        <w:t>May 1993</w:t>
      </w:r>
    </w:p>
    <w:p w:rsidR="004C76DA" w:rsidRPr="00F06769" w:rsidRDefault="004C76DA" w:rsidP="00316CE4"/>
    <w:p w:rsidR="004C76DA" w:rsidRDefault="004C76DA" w:rsidP="004C76DA"/>
    <w:p w:rsidR="004C76DA" w:rsidRDefault="004C76DA" w:rsidP="004C76DA"/>
    <w:p w:rsidR="004C76DA" w:rsidRDefault="004C76DA" w:rsidP="004C76DA"/>
    <w:p w:rsidR="004C76DA" w:rsidRDefault="004C76DA" w:rsidP="004C76DA"/>
    <w:p w:rsidR="004C76DA" w:rsidRDefault="004C76DA" w:rsidP="004C76DA"/>
    <w:p w:rsidR="004C76DA" w:rsidRPr="004C76DA" w:rsidRDefault="004C76DA" w:rsidP="004C76DA">
      <w:pPr>
        <w:rPr>
          <w:b/>
          <w:sz w:val="24"/>
          <w:szCs w:val="24"/>
        </w:rPr>
      </w:pPr>
    </w:p>
    <w:sectPr w:rsidR="004C76DA" w:rsidRPr="004C76DA" w:rsidSect="00CE56ED">
      <w:type w:val="continuous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C6" w:rsidRDefault="00F26AC6" w:rsidP="00F534FB">
      <w:pPr>
        <w:spacing w:after="0"/>
      </w:pPr>
      <w:r>
        <w:separator/>
      </w:r>
    </w:p>
  </w:endnote>
  <w:endnote w:type="continuationSeparator" w:id="0">
    <w:p w:rsidR="00F26AC6" w:rsidRDefault="00F26AC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D8" w:rsidRDefault="00C37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AC6" w:rsidRDefault="00F26A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D8" w:rsidRDefault="00C37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C6" w:rsidRDefault="00F26AC6" w:rsidP="00F534FB">
      <w:pPr>
        <w:spacing w:after="0"/>
      </w:pPr>
      <w:r>
        <w:separator/>
      </w:r>
    </w:p>
  </w:footnote>
  <w:footnote w:type="continuationSeparator" w:id="0">
    <w:p w:rsidR="00F26AC6" w:rsidRDefault="00F26AC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D8" w:rsidRDefault="00C37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D8" w:rsidRDefault="00C379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AC6" w:rsidRDefault="00F26AC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51EA49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466FB"/>
    <w:multiLevelType w:val="hybridMultilevel"/>
    <w:tmpl w:val="CD1C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AE15635"/>
    <w:multiLevelType w:val="hybridMultilevel"/>
    <w:tmpl w:val="04A2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35EF5"/>
    <w:multiLevelType w:val="hybridMultilevel"/>
    <w:tmpl w:val="466E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5F"/>
    <w:rsid w:val="00002750"/>
    <w:rsid w:val="00004D4E"/>
    <w:rsid w:val="00011895"/>
    <w:rsid w:val="00013818"/>
    <w:rsid w:val="00024730"/>
    <w:rsid w:val="0003445F"/>
    <w:rsid w:val="000348ED"/>
    <w:rsid w:val="000353D1"/>
    <w:rsid w:val="00040CF1"/>
    <w:rsid w:val="0004158B"/>
    <w:rsid w:val="00051DFD"/>
    <w:rsid w:val="00056FE7"/>
    <w:rsid w:val="000570FF"/>
    <w:rsid w:val="00057244"/>
    <w:rsid w:val="0006454B"/>
    <w:rsid w:val="00072C5B"/>
    <w:rsid w:val="00075B13"/>
    <w:rsid w:val="00092692"/>
    <w:rsid w:val="00096203"/>
    <w:rsid w:val="000A0229"/>
    <w:rsid w:val="000D61BB"/>
    <w:rsid w:val="000E24AC"/>
    <w:rsid w:val="000E4A73"/>
    <w:rsid w:val="000F79EA"/>
    <w:rsid w:val="0010350D"/>
    <w:rsid w:val="0011743B"/>
    <w:rsid w:val="001269FE"/>
    <w:rsid w:val="00134F92"/>
    <w:rsid w:val="00137DC1"/>
    <w:rsid w:val="00143224"/>
    <w:rsid w:val="00145B33"/>
    <w:rsid w:val="001468F3"/>
    <w:rsid w:val="00152C3A"/>
    <w:rsid w:val="001539C4"/>
    <w:rsid w:val="0015419C"/>
    <w:rsid w:val="00162BEE"/>
    <w:rsid w:val="00171E1B"/>
    <w:rsid w:val="00182F07"/>
    <w:rsid w:val="001858BD"/>
    <w:rsid w:val="00192573"/>
    <w:rsid w:val="00193764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7A91"/>
    <w:rsid w:val="001E08A4"/>
    <w:rsid w:val="001E697D"/>
    <w:rsid w:val="0020735F"/>
    <w:rsid w:val="002146F8"/>
    <w:rsid w:val="00215593"/>
    <w:rsid w:val="00217917"/>
    <w:rsid w:val="00223F58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3833"/>
    <w:rsid w:val="00297ED0"/>
    <w:rsid w:val="002A4EDA"/>
    <w:rsid w:val="002B3FC8"/>
    <w:rsid w:val="002B4B39"/>
    <w:rsid w:val="002F10E7"/>
    <w:rsid w:val="002F69E4"/>
    <w:rsid w:val="00300A98"/>
    <w:rsid w:val="0030724A"/>
    <w:rsid w:val="00316CE4"/>
    <w:rsid w:val="00323C3F"/>
    <w:rsid w:val="003279A4"/>
    <w:rsid w:val="00332864"/>
    <w:rsid w:val="00337114"/>
    <w:rsid w:val="00346715"/>
    <w:rsid w:val="0035004C"/>
    <w:rsid w:val="003571C8"/>
    <w:rsid w:val="00383057"/>
    <w:rsid w:val="00395247"/>
    <w:rsid w:val="00395F9E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0FF8"/>
    <w:rsid w:val="00437B8B"/>
    <w:rsid w:val="004418F8"/>
    <w:rsid w:val="00461C4D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76DA"/>
    <w:rsid w:val="004D0521"/>
    <w:rsid w:val="004D128F"/>
    <w:rsid w:val="004D3EB1"/>
    <w:rsid w:val="004D465D"/>
    <w:rsid w:val="004E2794"/>
    <w:rsid w:val="004E28A9"/>
    <w:rsid w:val="004E77A5"/>
    <w:rsid w:val="004F1057"/>
    <w:rsid w:val="004F1326"/>
    <w:rsid w:val="004F199F"/>
    <w:rsid w:val="004F2D80"/>
    <w:rsid w:val="004F661D"/>
    <w:rsid w:val="005106C0"/>
    <w:rsid w:val="005233EC"/>
    <w:rsid w:val="005247B7"/>
    <w:rsid w:val="005324B1"/>
    <w:rsid w:val="005372FA"/>
    <w:rsid w:val="00556337"/>
    <w:rsid w:val="005611C3"/>
    <w:rsid w:val="00562422"/>
    <w:rsid w:val="00565B06"/>
    <w:rsid w:val="00574328"/>
    <w:rsid w:val="005753C3"/>
    <w:rsid w:val="00575C01"/>
    <w:rsid w:val="0057750F"/>
    <w:rsid w:val="00581515"/>
    <w:rsid w:val="00582623"/>
    <w:rsid w:val="005826C2"/>
    <w:rsid w:val="0059085F"/>
    <w:rsid w:val="005946A9"/>
    <w:rsid w:val="005A0AA3"/>
    <w:rsid w:val="005A459B"/>
    <w:rsid w:val="005A74EC"/>
    <w:rsid w:val="005B3D67"/>
    <w:rsid w:val="005B437C"/>
    <w:rsid w:val="005D0108"/>
    <w:rsid w:val="005E088C"/>
    <w:rsid w:val="005E08F3"/>
    <w:rsid w:val="005E6E43"/>
    <w:rsid w:val="005F4455"/>
    <w:rsid w:val="00606FA1"/>
    <w:rsid w:val="006104FF"/>
    <w:rsid w:val="00614B7C"/>
    <w:rsid w:val="00621F46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C3DFF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217A"/>
    <w:rsid w:val="0083016A"/>
    <w:rsid w:val="008406D5"/>
    <w:rsid w:val="00846AAE"/>
    <w:rsid w:val="00867081"/>
    <w:rsid w:val="008978E8"/>
    <w:rsid w:val="008A02C4"/>
    <w:rsid w:val="008A2874"/>
    <w:rsid w:val="008A49A0"/>
    <w:rsid w:val="008A6538"/>
    <w:rsid w:val="008D4FC8"/>
    <w:rsid w:val="008D5A80"/>
    <w:rsid w:val="008E5483"/>
    <w:rsid w:val="008F4532"/>
    <w:rsid w:val="00933CCA"/>
    <w:rsid w:val="0093650A"/>
    <w:rsid w:val="0093795C"/>
    <w:rsid w:val="009411E8"/>
    <w:rsid w:val="00952C89"/>
    <w:rsid w:val="009540F4"/>
    <w:rsid w:val="00956B75"/>
    <w:rsid w:val="009918BB"/>
    <w:rsid w:val="009931F7"/>
    <w:rsid w:val="00994768"/>
    <w:rsid w:val="009A3CC3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768E"/>
    <w:rsid w:val="00A25023"/>
    <w:rsid w:val="00A2760D"/>
    <w:rsid w:val="00A42CE4"/>
    <w:rsid w:val="00A56B81"/>
    <w:rsid w:val="00A6314E"/>
    <w:rsid w:val="00A77B4D"/>
    <w:rsid w:val="00A77BAF"/>
    <w:rsid w:val="00A8052D"/>
    <w:rsid w:val="00A81D5A"/>
    <w:rsid w:val="00A870C7"/>
    <w:rsid w:val="00A9077F"/>
    <w:rsid w:val="00A95AE7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56F43"/>
    <w:rsid w:val="00B763B5"/>
    <w:rsid w:val="00B83D02"/>
    <w:rsid w:val="00B90654"/>
    <w:rsid w:val="00B91175"/>
    <w:rsid w:val="00BA71B3"/>
    <w:rsid w:val="00BB34BE"/>
    <w:rsid w:val="00BC0E1A"/>
    <w:rsid w:val="00BC1472"/>
    <w:rsid w:val="00BC60C7"/>
    <w:rsid w:val="00BD2DD6"/>
    <w:rsid w:val="00BD55EE"/>
    <w:rsid w:val="00C3233C"/>
    <w:rsid w:val="00C3763A"/>
    <w:rsid w:val="00C379D8"/>
    <w:rsid w:val="00C505F7"/>
    <w:rsid w:val="00C60281"/>
    <w:rsid w:val="00C757BF"/>
    <w:rsid w:val="00C779DA"/>
    <w:rsid w:val="00C814F7"/>
    <w:rsid w:val="00C81C04"/>
    <w:rsid w:val="00C91B4B"/>
    <w:rsid w:val="00C92F7A"/>
    <w:rsid w:val="00C93DE1"/>
    <w:rsid w:val="00CA1ED0"/>
    <w:rsid w:val="00CA2E0A"/>
    <w:rsid w:val="00CB3192"/>
    <w:rsid w:val="00CB5238"/>
    <w:rsid w:val="00CC1E5C"/>
    <w:rsid w:val="00CD1043"/>
    <w:rsid w:val="00CD3F86"/>
    <w:rsid w:val="00CE2C76"/>
    <w:rsid w:val="00CE56ED"/>
    <w:rsid w:val="00D046EF"/>
    <w:rsid w:val="00D15E34"/>
    <w:rsid w:val="00D22A57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5CA6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0295"/>
    <w:rsid w:val="00E5521B"/>
    <w:rsid w:val="00E61D86"/>
    <w:rsid w:val="00E61FB1"/>
    <w:rsid w:val="00E63862"/>
    <w:rsid w:val="00E665C1"/>
    <w:rsid w:val="00E72DA3"/>
    <w:rsid w:val="00E97BD9"/>
    <w:rsid w:val="00EB3E29"/>
    <w:rsid w:val="00EE0848"/>
    <w:rsid w:val="00EE26CB"/>
    <w:rsid w:val="00F03B1E"/>
    <w:rsid w:val="00F03F2C"/>
    <w:rsid w:val="00F06769"/>
    <w:rsid w:val="00F1202D"/>
    <w:rsid w:val="00F217AB"/>
    <w:rsid w:val="00F26AC6"/>
    <w:rsid w:val="00F35A06"/>
    <w:rsid w:val="00F3760C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F0AAB67"/>
  <w15:chartTrackingRefBased/>
  <w15:docId w15:val="{8FE5A020-8F9D-48D6-8625-CBA7B98B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5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irdsong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438091ACCB4565A1DF67F6030C0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42099-3A44-4766-A6A6-11D2A9CD5E56}"/>
      </w:docPartPr>
      <w:docPartBody>
        <w:p w:rsidR="00843727" w:rsidRDefault="007722B7">
          <w:pPr>
            <w:pStyle w:val="EE438091ACCB4565A1DF67F6030C0761"/>
          </w:pPr>
          <w:r w:rsidRPr="009D0878">
            <w:t>Address</w:t>
          </w:r>
        </w:p>
      </w:docPartBody>
    </w:docPart>
    <w:docPart>
      <w:docPartPr>
        <w:name w:val="6512723BA1674117A09D797DD042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5233D-9A50-4B3C-A757-7FD89DFA3C4E}"/>
      </w:docPartPr>
      <w:docPartBody>
        <w:p w:rsidR="00843727" w:rsidRDefault="007722B7">
          <w:pPr>
            <w:pStyle w:val="6512723BA1674117A09D797DD04234DA"/>
          </w:pPr>
          <w:r w:rsidRPr="009D0878">
            <w:t>Phone</w:t>
          </w:r>
        </w:p>
      </w:docPartBody>
    </w:docPart>
    <w:docPart>
      <w:docPartPr>
        <w:name w:val="2345BBA7297C482EB1FA00EF773A6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26A8-6482-435E-AD3E-18A2457893CC}"/>
      </w:docPartPr>
      <w:docPartBody>
        <w:p w:rsidR="00843727" w:rsidRDefault="007722B7">
          <w:pPr>
            <w:pStyle w:val="2345BBA7297C482EB1FA00EF773A661F"/>
          </w:pPr>
          <w:r w:rsidRPr="00565B06">
            <w:t>Experience</w:t>
          </w:r>
        </w:p>
      </w:docPartBody>
    </w:docPart>
    <w:docPart>
      <w:docPartPr>
        <w:name w:val="E59C2096D4E346D09F2F9F75C531E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D892C-E16D-4286-945A-9261CC3E9052}"/>
      </w:docPartPr>
      <w:docPartBody>
        <w:p w:rsidR="004F6AE2" w:rsidRDefault="00B72155" w:rsidP="00B72155">
          <w:pPr>
            <w:pStyle w:val="E59C2096D4E346D09F2F9F75C531EE94"/>
          </w:pPr>
          <w:r w:rsidRPr="00565B06">
            <w:t>Education</w:t>
          </w:r>
        </w:p>
      </w:docPartBody>
    </w:docPart>
    <w:docPart>
      <w:docPartPr>
        <w:name w:val="0854353992BF4F20B3712F5E062D0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287E9-3143-44DB-9166-5A5F8C27B8F4}"/>
      </w:docPartPr>
      <w:docPartBody>
        <w:p w:rsidR="004F6AE2" w:rsidRDefault="00B72155" w:rsidP="00B72155">
          <w:pPr>
            <w:pStyle w:val="0854353992BF4F20B3712F5E062D0D58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B7"/>
    <w:rsid w:val="002F715A"/>
    <w:rsid w:val="0048012E"/>
    <w:rsid w:val="004F6AE2"/>
    <w:rsid w:val="007722B7"/>
    <w:rsid w:val="00843727"/>
    <w:rsid w:val="00990C4C"/>
    <w:rsid w:val="00B72155"/>
    <w:rsid w:val="00F0696A"/>
    <w:rsid w:val="00F0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F5D1579EC340FDA9D532D757AD0B57">
    <w:name w:val="2AF5D1579EC340FDA9D532D757AD0B57"/>
  </w:style>
  <w:style w:type="paragraph" w:customStyle="1" w:styleId="E2C8F8939B664B3EB1A68150F582431F">
    <w:name w:val="E2C8F8939B664B3EB1A68150F582431F"/>
  </w:style>
  <w:style w:type="paragraph" w:customStyle="1" w:styleId="EE438091ACCB4565A1DF67F6030C0761">
    <w:name w:val="EE438091ACCB4565A1DF67F6030C0761"/>
  </w:style>
  <w:style w:type="paragraph" w:customStyle="1" w:styleId="6512723BA1674117A09D797DD04234DA">
    <w:name w:val="6512723BA1674117A09D797DD04234DA"/>
  </w:style>
  <w:style w:type="paragraph" w:customStyle="1" w:styleId="93EF891514E84ADA9A33E3758CC8065F">
    <w:name w:val="93EF891514E84ADA9A33E3758CC8065F"/>
  </w:style>
  <w:style w:type="paragraph" w:customStyle="1" w:styleId="AB6A6AA192BA483E90C5EE079B191009">
    <w:name w:val="AB6A6AA192BA483E90C5EE079B191009"/>
  </w:style>
  <w:style w:type="paragraph" w:customStyle="1" w:styleId="9AC8701E32304D179B6A3A28D62C025E">
    <w:name w:val="9AC8701E32304D179B6A3A28D62C025E"/>
  </w:style>
  <w:style w:type="paragraph" w:customStyle="1" w:styleId="7233AC0C5FF34FC6AFCB50F429646BF1">
    <w:name w:val="7233AC0C5FF34FC6AFCB50F429646BF1"/>
  </w:style>
  <w:style w:type="paragraph" w:customStyle="1" w:styleId="931A2A2EF7744BE3A18FEA70837527B6">
    <w:name w:val="931A2A2EF7744BE3A18FEA70837527B6"/>
  </w:style>
  <w:style w:type="paragraph" w:customStyle="1" w:styleId="6C94B64A7181433FB4DEB4E0F25ECBC1">
    <w:name w:val="6C94B64A7181433FB4DEB4E0F25ECBC1"/>
  </w:style>
  <w:style w:type="paragraph" w:customStyle="1" w:styleId="829EBEC34396414EB0BA85142BB62137">
    <w:name w:val="829EBEC34396414EB0BA85142BB6213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A47B7D6F18A4E4999E62A2CB1822104">
    <w:name w:val="4A47B7D6F18A4E4999E62A2CB1822104"/>
  </w:style>
  <w:style w:type="paragraph" w:customStyle="1" w:styleId="A38B2E00F43348EF9AE582F8AF877AF5">
    <w:name w:val="A38B2E00F43348EF9AE582F8AF877AF5"/>
  </w:style>
  <w:style w:type="paragraph" w:customStyle="1" w:styleId="446E0BAFFB0F4AEEBDF3A2ED001A2386">
    <w:name w:val="446E0BAFFB0F4AEEBDF3A2ED001A2386"/>
  </w:style>
  <w:style w:type="paragraph" w:customStyle="1" w:styleId="EF5FB764BD8D4DB186E9188E4F637203">
    <w:name w:val="EF5FB764BD8D4DB186E9188E4F637203"/>
  </w:style>
  <w:style w:type="paragraph" w:customStyle="1" w:styleId="BFF055F3A483408A889E9CE508C76B6C">
    <w:name w:val="BFF055F3A483408A889E9CE508C76B6C"/>
  </w:style>
  <w:style w:type="paragraph" w:customStyle="1" w:styleId="50EA946BA1A441808657E923C47B4C2E">
    <w:name w:val="50EA946BA1A441808657E923C47B4C2E"/>
  </w:style>
  <w:style w:type="paragraph" w:customStyle="1" w:styleId="73A841B1BA854C10867E3019CF6D81FD">
    <w:name w:val="73A841B1BA854C10867E3019CF6D81FD"/>
  </w:style>
  <w:style w:type="paragraph" w:customStyle="1" w:styleId="DC8543433F4B4387BD345F069225A553">
    <w:name w:val="DC8543433F4B4387BD345F069225A553"/>
  </w:style>
  <w:style w:type="paragraph" w:customStyle="1" w:styleId="D9A33801DA564C71BAE8EA6A0216AAC4">
    <w:name w:val="D9A33801DA564C71BAE8EA6A0216AAC4"/>
  </w:style>
  <w:style w:type="paragraph" w:customStyle="1" w:styleId="2345BBA7297C482EB1FA00EF773A661F">
    <w:name w:val="2345BBA7297C482EB1FA00EF773A661F"/>
  </w:style>
  <w:style w:type="paragraph" w:customStyle="1" w:styleId="3E6F5A06FF92425E919696842B44A1A3">
    <w:name w:val="3E6F5A06FF92425E919696842B44A1A3"/>
  </w:style>
  <w:style w:type="paragraph" w:customStyle="1" w:styleId="6C8CCF11CF6245BAA8782FA27072AE54">
    <w:name w:val="6C8CCF11CF6245BAA8782FA27072AE54"/>
  </w:style>
  <w:style w:type="paragraph" w:customStyle="1" w:styleId="D77A5174A3A049C087FAB941CB52DD4D">
    <w:name w:val="D77A5174A3A049C087FAB941CB52DD4D"/>
  </w:style>
  <w:style w:type="paragraph" w:customStyle="1" w:styleId="72910F31A90142A4B09034D513062651">
    <w:name w:val="72910F31A90142A4B09034D513062651"/>
  </w:style>
  <w:style w:type="paragraph" w:customStyle="1" w:styleId="78699094BF7C4D15BD2A7F01548AC0B4">
    <w:name w:val="78699094BF7C4D15BD2A7F01548AC0B4"/>
  </w:style>
  <w:style w:type="paragraph" w:customStyle="1" w:styleId="90C667BD627C46508B8D320C86835218">
    <w:name w:val="90C667BD627C46508B8D320C86835218"/>
  </w:style>
  <w:style w:type="paragraph" w:customStyle="1" w:styleId="3EFEB86B1B9A4040AAE3AA91E377ECF6">
    <w:name w:val="3EFEB86B1B9A4040AAE3AA91E377ECF6"/>
  </w:style>
  <w:style w:type="paragraph" w:customStyle="1" w:styleId="59F2BF7BF0464933A1466839F4BF2242">
    <w:name w:val="59F2BF7BF0464933A1466839F4BF2242"/>
  </w:style>
  <w:style w:type="paragraph" w:customStyle="1" w:styleId="A5F0B4A588E24C509833ABB345C0F23E">
    <w:name w:val="A5F0B4A588E24C509833ABB345C0F23E"/>
  </w:style>
  <w:style w:type="paragraph" w:customStyle="1" w:styleId="9E1A4522C34945BBB989ACB36D4B9440">
    <w:name w:val="9E1A4522C34945BBB989ACB36D4B9440"/>
  </w:style>
  <w:style w:type="paragraph" w:customStyle="1" w:styleId="A54AEECCC3234E469792DC4275254605">
    <w:name w:val="A54AEECCC3234E469792DC4275254605"/>
  </w:style>
  <w:style w:type="paragraph" w:customStyle="1" w:styleId="9B85131D2DE3468C98975B7BFD211532">
    <w:name w:val="9B85131D2DE3468C98975B7BFD211532"/>
  </w:style>
  <w:style w:type="paragraph" w:customStyle="1" w:styleId="42DE8BB8FB9F47A5A40DD0A7DC8E48CB">
    <w:name w:val="42DE8BB8FB9F47A5A40DD0A7DC8E48CB"/>
  </w:style>
  <w:style w:type="paragraph" w:customStyle="1" w:styleId="1E015373C68E4979A955AB64481A599D">
    <w:name w:val="1E015373C68E4979A955AB64481A599D"/>
  </w:style>
  <w:style w:type="paragraph" w:customStyle="1" w:styleId="4FD88CF59DE348A2A33B70989ACA18AC">
    <w:name w:val="4FD88CF59DE348A2A33B70989ACA18AC"/>
  </w:style>
  <w:style w:type="paragraph" w:customStyle="1" w:styleId="C4538D80F4A44E0388A61E36B10BA495">
    <w:name w:val="C4538D80F4A44E0388A61E36B10BA495"/>
  </w:style>
  <w:style w:type="paragraph" w:customStyle="1" w:styleId="27A3FF1451084DEC8A12890DBB2B383D">
    <w:name w:val="27A3FF1451084DEC8A12890DBB2B383D"/>
  </w:style>
  <w:style w:type="paragraph" w:customStyle="1" w:styleId="E4AB2CCD90F143548ADFB34578DCEDAC">
    <w:name w:val="E4AB2CCD90F143548ADFB34578DCEDAC"/>
  </w:style>
  <w:style w:type="paragraph" w:customStyle="1" w:styleId="9CBA07D71F3D44C596DE2B1A7A055540">
    <w:name w:val="9CBA07D71F3D44C596DE2B1A7A055540"/>
    <w:rsid w:val="007722B7"/>
  </w:style>
  <w:style w:type="paragraph" w:customStyle="1" w:styleId="3A871700AEF64BC3BD4812B143FA805D">
    <w:name w:val="3A871700AEF64BC3BD4812B143FA805D"/>
    <w:rsid w:val="007722B7"/>
  </w:style>
  <w:style w:type="paragraph" w:customStyle="1" w:styleId="E59C2096D4E346D09F2F9F75C531EE94">
    <w:name w:val="E59C2096D4E346D09F2F9F75C531EE94"/>
    <w:rsid w:val="00B72155"/>
  </w:style>
  <w:style w:type="paragraph" w:customStyle="1" w:styleId="1B6603BB17084716A4A33A7BF779E7CA">
    <w:name w:val="1B6603BB17084716A4A33A7BF779E7CA"/>
    <w:rsid w:val="00B72155"/>
  </w:style>
  <w:style w:type="paragraph" w:customStyle="1" w:styleId="5CF47C3DDB9B4086ACD0783339C4880D">
    <w:name w:val="5CF47C3DDB9B4086ACD0783339C4880D"/>
    <w:rsid w:val="00B72155"/>
  </w:style>
  <w:style w:type="paragraph" w:customStyle="1" w:styleId="0854353992BF4F20B3712F5E062D0D58">
    <w:name w:val="0854353992BF4F20B3712F5E062D0D58"/>
    <w:rsid w:val="00B72155"/>
  </w:style>
  <w:style w:type="paragraph" w:customStyle="1" w:styleId="C4F493E4EA6449AE9269D99BCE4AB1D3">
    <w:name w:val="C4F493E4EA6449AE9269D99BCE4AB1D3"/>
    <w:rsid w:val="00B72155"/>
  </w:style>
  <w:style w:type="paragraph" w:customStyle="1" w:styleId="6FCD5A0891F94A1D868B94C2A926CA9D">
    <w:name w:val="6FCD5A0891F94A1D868B94C2A926CA9D"/>
    <w:rsid w:val="00B72155"/>
  </w:style>
  <w:style w:type="paragraph" w:customStyle="1" w:styleId="D9A1D7125CD548C2852ECCF9C91D8041">
    <w:name w:val="D9A1D7125CD548C2852ECCF9C91D8041"/>
    <w:rsid w:val="00B72155"/>
  </w:style>
  <w:style w:type="paragraph" w:customStyle="1" w:styleId="DA618D5620FF4B0DB5D64536A3ACCFB8">
    <w:name w:val="DA618D5620FF4B0DB5D64536A3ACCFB8"/>
    <w:rsid w:val="004F6AE2"/>
  </w:style>
  <w:style w:type="paragraph" w:customStyle="1" w:styleId="22E4B4611D4540979CF99981842BBC00">
    <w:name w:val="22E4B4611D4540979CF99981842BBC00"/>
    <w:rsid w:val="004F6AE2"/>
  </w:style>
  <w:style w:type="paragraph" w:customStyle="1" w:styleId="CA0F51C92660443F992D36973371B615">
    <w:name w:val="CA0F51C92660443F992D36973371B615"/>
    <w:rsid w:val="004F6AE2"/>
  </w:style>
  <w:style w:type="paragraph" w:customStyle="1" w:styleId="03E5D606B88C459699B933A18B201382">
    <w:name w:val="03E5D606B88C459699B933A18B201382"/>
    <w:rsid w:val="004F6AE2"/>
  </w:style>
  <w:style w:type="paragraph" w:customStyle="1" w:styleId="727D6FD2FB2247A18E7D4D7E0827A245">
    <w:name w:val="727D6FD2FB2247A18E7D4D7E0827A245"/>
    <w:rsid w:val="004F6AE2"/>
  </w:style>
  <w:style w:type="paragraph" w:customStyle="1" w:styleId="6CE013B7B4B845F0B4E719E273253217">
    <w:name w:val="6CE013B7B4B845F0B4E719E273253217"/>
    <w:rsid w:val="004F6AE2"/>
  </w:style>
  <w:style w:type="paragraph" w:customStyle="1" w:styleId="1FFDADBD7576480F80644F3607D4335A">
    <w:name w:val="1FFDADBD7576480F80644F3607D4335A"/>
    <w:rsid w:val="00F07DC1"/>
  </w:style>
  <w:style w:type="paragraph" w:customStyle="1" w:styleId="F8406FA3C919432497F5E8F70BBDAF37">
    <w:name w:val="F8406FA3C919432497F5E8F70BBDAF37"/>
    <w:rsid w:val="0048012E"/>
  </w:style>
  <w:style w:type="paragraph" w:customStyle="1" w:styleId="4F7EBA96E36F463F8884ADA929F9AEA4">
    <w:name w:val="4F7EBA96E36F463F8884ADA929F9AEA4"/>
    <w:rsid w:val="0048012E"/>
  </w:style>
  <w:style w:type="paragraph" w:customStyle="1" w:styleId="9D03C19F43884C1BBA15CEBF4D22EBE0">
    <w:name w:val="9D03C19F43884C1BBA15CEBF4D22EBE0"/>
    <w:rsid w:val="0048012E"/>
  </w:style>
  <w:style w:type="paragraph" w:customStyle="1" w:styleId="F36F98BE104C423DB60A92F392361F7B">
    <w:name w:val="F36F98BE104C423DB60A92F392361F7B"/>
    <w:rsid w:val="002F715A"/>
  </w:style>
  <w:style w:type="paragraph" w:customStyle="1" w:styleId="1DF4F80D1DF949F7BE5FAC8385B6A494">
    <w:name w:val="1DF4F80D1DF949F7BE5FAC8385B6A494"/>
    <w:rsid w:val="002F715A"/>
  </w:style>
  <w:style w:type="paragraph" w:customStyle="1" w:styleId="AD8B153E9CC14777AEB3078C229DC828">
    <w:name w:val="AD8B153E9CC14777AEB3078C229DC828"/>
    <w:rsid w:val="002F715A"/>
  </w:style>
  <w:style w:type="paragraph" w:customStyle="1" w:styleId="261AFD16343B46E78CDEF7E0104F9307">
    <w:name w:val="261AFD16343B46E78CDEF7E0104F9307"/>
    <w:rsid w:val="002F71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7817 NW Roanridge Rd. 
 Apt.  A
 Kansas City, MO  64151</CompanyAddress>
  <CompanyPhone>                       (660) 605-1880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A7AD79-21CD-4287-A6D1-77EC375C4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Seidel</dc:creator>
  <cp:keywords/>
  <dc:description/>
  <cp:lastModifiedBy>LezLee Birdsong</cp:lastModifiedBy>
  <cp:revision>4</cp:revision>
  <cp:lastPrinted>2020-12-10T16:49:00Z</cp:lastPrinted>
  <dcterms:created xsi:type="dcterms:W3CDTF">2020-12-10T17:12:00Z</dcterms:created>
  <dcterms:modified xsi:type="dcterms:W3CDTF">2020-12-16T21:07:00Z</dcterms:modified>
  <cp:category/>
  <cp:contentStatus/>
</cp:coreProperties>
</file>