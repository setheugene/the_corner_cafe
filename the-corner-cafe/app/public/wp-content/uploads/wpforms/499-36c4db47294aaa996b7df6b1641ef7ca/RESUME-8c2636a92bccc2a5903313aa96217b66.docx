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532"/>
        <w:gridCol w:w="6320"/>
        <w:gridCol w:w="377"/>
        <w:gridCol w:w="567"/>
      </w:tblGrid>
      <w:tr w:rsidR="00F91753" w:rsidRPr="00320ECB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320ECB"/>
        </w:tc>
      </w:tr>
      <w:tr w:rsidR="00173B36" w:rsidRPr="00320ECB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F0FC996" wp14:editId="60790108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5D9109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&#13;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280298">
              <w:t>Summer perlingiero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5BB124" wp14:editId="1D2966D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75AA26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&#13;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173B36" w:rsidRDefault="00280298" w:rsidP="005A3E0B">
            <w:pPr>
              <w:pStyle w:val="Subtitle"/>
            </w:pPr>
            <w:r>
              <w:t>North kansas city, mo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697059A23229A34CA4A6050AF2DC6B19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BC57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BLCWJY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280298" w:rsidRDefault="00A37E5E" w:rsidP="00F53B71">
            <w:pPr>
              <w:pStyle w:val="Contact"/>
              <w:framePr w:wrap="auto" w:vAnchor="margin" w:xAlign="left" w:yAlign="inline"/>
              <w:suppressOverlap w:val="0"/>
            </w:pPr>
            <w:r w:rsidRPr="00A93BF4">
              <w:rPr>
                <w:noProof/>
              </w:rPr>
              <w:pict w14:anchorId="47BDE291">
                <v:shape id="Graphic 8" o:spid="_x0000_i1025" type="#_x0000_t75" alt="Phone icon" style="width:16pt;height:15pt;visibility:visible;mso-wrap-style:square">
                  <v:imagedata r:id="rId11" o:title="Phone icon"/>
                </v:shape>
              </w:pict>
            </w:r>
          </w:p>
          <w:p w:rsidR="00792D43" w:rsidRPr="00173B36" w:rsidRDefault="00F53B7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t xml:space="preserve"> </w:t>
            </w:r>
            <w:r w:rsidR="00280298">
              <w:t>(816)-876-4211</w: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280298">
              <w:t>Summerperlingiero@gmail.com</w:t>
            </w:r>
          </w:p>
          <w:p w:rsidR="00686284" w:rsidRDefault="00686284" w:rsidP="00F53B71">
            <w:pPr>
              <w:pStyle w:val="Contact"/>
              <w:framePr w:wrap="auto" w:vAnchor="margin" w:xAlign="left" w:yAlign="inline"/>
              <w:suppressOverlap w:val="0"/>
            </w:pPr>
          </w:p>
          <w:p w:rsidR="00280298" w:rsidRPr="00173B36" w:rsidRDefault="00280298" w:rsidP="00F53B71">
            <w:pPr>
              <w:pStyle w:val="Contact"/>
              <w:framePr w:wrap="auto" w:vAnchor="margin" w:xAlign="left" w:yAlign="inline"/>
              <w:suppressOverlap w:val="0"/>
            </w:pP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8C78F5" w:rsidRPr="00173B36" w:rsidRDefault="00280298" w:rsidP="00FF673C">
            <w:pPr>
              <w:pStyle w:val="Heading1"/>
              <w:outlineLvl w:val="0"/>
            </w:pPr>
            <w:r>
              <w:t>Summary of Qualifications</w:t>
            </w:r>
          </w:p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EE0C3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BTTQp+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173B36" w:rsidRDefault="00280298" w:rsidP="00B54AD3">
            <w:r w:rsidRPr="00280298">
              <w:rPr>
                <w:sz w:val="21"/>
                <w:szCs w:val="21"/>
              </w:rPr>
              <w:t>I am currently going to be a junior in high school this 2020-2021 school year. I go to school at North Kansas City High School. I am a varsity member of the high school cheer team. I strive to be a leading member of the team and help others be better, as I appreciate when they do the same for me. I am also a part of the National Honors Society.</w:t>
            </w:r>
            <w:r>
              <w:rPr>
                <w:sz w:val="21"/>
                <w:szCs w:val="21"/>
              </w:rPr>
              <w:t xml:space="preserve"> At this time there is a lot of change happening within our society, I am good at adapting to changing environments and staying organized. I am looking for an opportunity to expand my leadership and customer service skills. My hobbies including cheerleading and animals, I love to encounter all sorts of animals, I have some of my own and care for many more.</w:t>
            </w:r>
          </w:p>
        </w:tc>
      </w:tr>
      <w:tr w:rsidR="00F716E1" w:rsidRPr="00320ECB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sz w:val="21"/>
                <w:szCs w:val="21"/>
              </w:rPr>
              <w:id w:val="211169216"/>
              <w:placeholder>
                <w:docPart w:val="108CBAAB8BB02145B9E09FC4D10A9090"/>
              </w:placeholder>
              <w:temporary/>
              <w:showingPlcHdr/>
              <w15:appearance w15:val="hidden"/>
            </w:sdtPr>
            <w:sdtEndPr/>
            <w:sdtContent>
              <w:p w:rsidR="00F716E1" w:rsidRPr="00280298" w:rsidRDefault="00FF673C" w:rsidP="00FF673C">
                <w:pPr>
                  <w:pStyle w:val="Heading1"/>
                  <w:outlineLvl w:val="0"/>
                  <w:rPr>
                    <w:sz w:val="21"/>
                    <w:szCs w:val="21"/>
                  </w:rPr>
                </w:pPr>
                <w:r w:rsidRPr="00280298">
                  <w:rPr>
                    <w:szCs w:val="28"/>
                  </w:rPr>
                  <w:t>SKILLS</w:t>
                </w:r>
              </w:p>
            </w:sdtContent>
          </w:sdt>
          <w:p w:rsidR="00F53B71" w:rsidRPr="00280298" w:rsidRDefault="00F53B71" w:rsidP="00F53B71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BADF5B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clear Communication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Leadership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Adaptablilty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Interpersonal Skills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Flexable scheduale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Organization</w:t>
            </w:r>
          </w:p>
          <w:p w:rsidR="00280298" w:rsidRPr="00280298" w:rsidRDefault="00280298" w:rsidP="00280298">
            <w:pPr>
              <w:pStyle w:val="ListParagraph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quick learner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:rsidR="00F716E1" w:rsidRPr="00280298" w:rsidRDefault="00280298" w:rsidP="00FF673C">
            <w:pPr>
              <w:pStyle w:val="Heading1"/>
              <w:outlineLvl w:val="0"/>
              <w:rPr>
                <w:szCs w:val="28"/>
              </w:rPr>
            </w:pPr>
            <w:r w:rsidRPr="00280298">
              <w:rPr>
                <w:szCs w:val="28"/>
              </w:rPr>
              <w:t>Work expirience</w:t>
            </w:r>
          </w:p>
          <w:p w:rsidR="00F53B71" w:rsidRPr="00280298" w:rsidRDefault="00F53B71" w:rsidP="00F53B71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4857FA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280298" w:rsidRDefault="00280298" w:rsidP="00B54AD3">
            <w:pPr>
              <w:pStyle w:val="Heading2"/>
              <w:outlineLvl w:val="1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Animal Caregiver</w:t>
            </w:r>
          </w:p>
          <w:p w:rsidR="00B54AD3" w:rsidRPr="00280298" w:rsidRDefault="00280298" w:rsidP="00B54AD3">
            <w:pPr>
              <w:pStyle w:val="Date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2015-Present</w:t>
            </w:r>
          </w:p>
          <w:p w:rsidR="00F716E1" w:rsidRPr="00280298" w:rsidRDefault="00280298" w:rsidP="002802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 xml:space="preserve">Some service daily, others only for occasions </w:t>
            </w:r>
          </w:p>
          <w:p w:rsidR="00280298" w:rsidRPr="00280298" w:rsidRDefault="00280298" w:rsidP="002802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work with all kinds of animals</w:t>
            </w:r>
          </w:p>
          <w:p w:rsidR="00280298" w:rsidRPr="00280298" w:rsidRDefault="00280298" w:rsidP="002802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basic care and quality time and attention</w:t>
            </w:r>
          </w:p>
          <w:p w:rsidR="00280298" w:rsidRPr="00280298" w:rsidRDefault="00280298" w:rsidP="002802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staying clean and organized</w:t>
            </w:r>
          </w:p>
          <w:p w:rsidR="00F51E3E" w:rsidRPr="00280298" w:rsidRDefault="00F51E3E" w:rsidP="00F51E3E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A276285" wp14:editId="76562C5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74B929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280298" w:rsidRDefault="00280298" w:rsidP="00B54AD3">
            <w:pPr>
              <w:pStyle w:val="Heading2"/>
              <w:outlineLvl w:val="1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 w:rsidRPr="00280298">
              <w:rPr>
                <w:rFonts w:asciiTheme="majorHAnsi" w:hAnsiTheme="majorHAnsi"/>
                <w:sz w:val="21"/>
                <w:szCs w:val="21"/>
              </w:rPr>
              <w:t>Zaxby’s</w:t>
            </w:r>
            <w:proofErr w:type="spellEnd"/>
            <w:r w:rsidRPr="00280298">
              <w:rPr>
                <w:rFonts w:asciiTheme="majorHAnsi" w:hAnsiTheme="majorHAnsi"/>
                <w:sz w:val="21"/>
                <w:szCs w:val="21"/>
              </w:rPr>
              <w:t xml:space="preserve"> Employee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(front and back of house)</w:t>
            </w:r>
          </w:p>
          <w:p w:rsidR="00B54AD3" w:rsidRPr="00280298" w:rsidRDefault="00280298" w:rsidP="00B54AD3">
            <w:pPr>
              <w:pStyle w:val="Date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sz w:val="21"/>
                <w:szCs w:val="21"/>
              </w:rPr>
              <w:t>May 2019-Present</w:t>
            </w:r>
          </w:p>
          <w:p w:rsidR="00F716E1" w:rsidRDefault="00280298" w:rsidP="002802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Customer service skill</w:t>
            </w:r>
          </w:p>
          <w:p w:rsidR="00280298" w:rsidRDefault="00280298" w:rsidP="002802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money handleing and cashier skill</w:t>
            </w:r>
          </w:p>
          <w:p w:rsidR="00280298" w:rsidRDefault="00280298" w:rsidP="002802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light serving expirience</w:t>
            </w:r>
          </w:p>
          <w:p w:rsidR="00280298" w:rsidRDefault="00280298" w:rsidP="002802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food prep and cooking</w:t>
            </w:r>
          </w:p>
          <w:p w:rsidR="00280298" w:rsidRPr="00280298" w:rsidRDefault="00280298" w:rsidP="002802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packaging and serving</w:t>
            </w:r>
          </w:p>
          <w:p w:rsidR="00F51E3E" w:rsidRPr="00280298" w:rsidRDefault="00F51E3E" w:rsidP="00F51E3E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C6A7BCB" wp14:editId="685D11BF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999E77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&#13;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280298" w:rsidRDefault="00280298" w:rsidP="00B54AD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WILLING TO GET FOOD HANDLERS</w:t>
            </w:r>
          </w:p>
        </w:tc>
      </w:tr>
      <w:tr w:rsidR="00F716E1" w:rsidRPr="00320ECB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sz w:val="21"/>
                <w:szCs w:val="21"/>
              </w:rPr>
              <w:id w:val="1072317644"/>
              <w:placeholder>
                <w:docPart w:val="D2FE7AFD52CCA848B88DB1DF8752E12D"/>
              </w:placeholder>
              <w:temporary/>
              <w:showingPlcHdr/>
              <w15:appearance w15:val="hidden"/>
            </w:sdtPr>
            <w:sdtEndPr/>
            <w:sdtContent>
              <w:p w:rsidR="00F716E1" w:rsidRPr="00280298" w:rsidRDefault="00FF673C" w:rsidP="00FF673C">
                <w:pPr>
                  <w:pStyle w:val="Heading1"/>
                  <w:outlineLvl w:val="0"/>
                  <w:rPr>
                    <w:sz w:val="21"/>
                    <w:szCs w:val="21"/>
                  </w:rPr>
                </w:pPr>
                <w:r w:rsidRPr="00280298">
                  <w:rPr>
                    <w:szCs w:val="28"/>
                  </w:rPr>
                  <w:t>EDUCATION</w:t>
                </w:r>
              </w:p>
            </w:sdtContent>
          </w:sdt>
          <w:p w:rsidR="00F53B71" w:rsidRPr="00280298" w:rsidRDefault="00F53B71" w:rsidP="00F53B71">
            <w:pPr>
              <w:pStyle w:val="NoSpacing"/>
              <w:rPr>
                <w:rFonts w:asciiTheme="majorHAnsi" w:hAnsiTheme="majorHAnsi"/>
                <w:sz w:val="21"/>
                <w:szCs w:val="21"/>
              </w:rPr>
            </w:pPr>
            <w:r w:rsidRPr="00280298">
              <w:rPr>
                <w:rFonts w:asciiTheme="majorHAnsi" w:hAnsiTheme="majorHAnsi"/>
                <w:noProof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06BF04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&#13;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280298" w:rsidP="00280298">
            <w:pPr>
              <w:pStyle w:val="Heading2"/>
              <w:outlineLvl w:val="1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No Diploma’s</w:t>
            </w:r>
          </w:p>
          <w:p w:rsidR="00280298" w:rsidRPr="00280298" w:rsidRDefault="00280298" w:rsidP="00280298">
            <w:r>
              <w:t>Graduate in 2022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280298" w:rsidRDefault="00F716E1" w:rsidP="0024148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</w:tr>
    </w:tbl>
    <w:p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E5E" w:rsidRDefault="00A37E5E" w:rsidP="00BA3E51">
      <w:pPr>
        <w:spacing w:line="240" w:lineRule="auto"/>
      </w:pPr>
      <w:r>
        <w:separator/>
      </w:r>
    </w:p>
  </w:endnote>
  <w:endnote w:type="continuationSeparator" w:id="0">
    <w:p w:rsidR="00A37E5E" w:rsidRDefault="00A37E5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E5E" w:rsidRDefault="00A37E5E" w:rsidP="00BA3E51">
      <w:pPr>
        <w:spacing w:line="240" w:lineRule="auto"/>
      </w:pPr>
      <w:r>
        <w:separator/>
      </w:r>
    </w:p>
  </w:footnote>
  <w:footnote w:type="continuationSeparator" w:id="0">
    <w:p w:rsidR="00A37E5E" w:rsidRDefault="00A37E5E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hone icon" style="width:29pt;height:3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" o:bullet="t">
        <v:imagedata r:id="rId1" o:title="" cropleft="-4681f" cropright="-2575f"/>
      </v:shape>
    </w:pict>
  </w:numPicBullet>
  <w:numPicBullet w:numPicBulletId="1">
    <w:pict>
      <v:shape id="_x0000_i1032" type="#_x0000_t75" alt="Marker" style="width:20pt;height:31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" o:bullet="t">
        <v:imagedata r:id="rId2" o:title="" croptop="-4369f" cropbottom="-8738f" cropleft="-26214f" cropright="-26214f"/>
      </v:shape>
    </w:pict>
  </w:numPicBullet>
  <w:abstractNum w:abstractNumId="0" w15:restartNumberingAfterBreak="0">
    <w:nsid w:val="03F616E1"/>
    <w:multiLevelType w:val="hybridMultilevel"/>
    <w:tmpl w:val="C694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4977"/>
    <w:multiLevelType w:val="hybridMultilevel"/>
    <w:tmpl w:val="C99CF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C1852"/>
    <w:multiLevelType w:val="hybridMultilevel"/>
    <w:tmpl w:val="928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7B69"/>
    <w:multiLevelType w:val="hybridMultilevel"/>
    <w:tmpl w:val="93941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98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80298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5F87"/>
    <w:rsid w:val="00564622"/>
    <w:rsid w:val="005A3E0B"/>
    <w:rsid w:val="005B3227"/>
    <w:rsid w:val="0068094B"/>
    <w:rsid w:val="00686284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E5E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555898/Library/Containers/com.microsoft.Word/Data/Library/Application%20Support/Microsoft/Office/16.0/DTS/Search/%7b3B76CD5F-8F9C-8B4D-BA08-4031EC45928D%7dtf670080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7059A23229A34CA4A6050AF2DC6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F4C08-6240-7C40-87F1-3AA2BF27C83E}"/>
      </w:docPartPr>
      <w:docPartBody>
        <w:p w:rsidR="00000000" w:rsidRDefault="003D50B0">
          <w:pPr>
            <w:pStyle w:val="697059A23229A34CA4A6050AF2DC6B19"/>
          </w:pPr>
          <w:r w:rsidRPr="00173B36">
            <w:t>CONTACT</w:t>
          </w:r>
        </w:p>
      </w:docPartBody>
    </w:docPart>
    <w:docPart>
      <w:docPartPr>
        <w:name w:val="108CBAAB8BB02145B9E09FC4D10A9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8730A-7E5C-794A-A232-178A6CAAB99E}"/>
      </w:docPartPr>
      <w:docPartBody>
        <w:p w:rsidR="00000000" w:rsidRDefault="003D50B0">
          <w:pPr>
            <w:pStyle w:val="108CBAAB8BB02145B9E09FC4D10A9090"/>
          </w:pPr>
          <w:r w:rsidRPr="00173B36">
            <w:t>SKILLS</w:t>
          </w:r>
        </w:p>
      </w:docPartBody>
    </w:docPart>
    <w:docPart>
      <w:docPartPr>
        <w:name w:val="D2FE7AFD52CCA848B88DB1DF8752E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CE67-FAAC-9545-A19E-80617657F290}"/>
      </w:docPartPr>
      <w:docPartBody>
        <w:p w:rsidR="00000000" w:rsidRDefault="003D50B0">
          <w:pPr>
            <w:pStyle w:val="D2FE7AFD52CCA848B88DB1DF8752E12D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B0"/>
    <w:rsid w:val="003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B4DAC6BF0814C998E357B4FE44EA2">
    <w:name w:val="5DEB4DAC6BF0814C998E357B4FE44EA2"/>
  </w:style>
  <w:style w:type="paragraph" w:customStyle="1" w:styleId="99F056B907D0884493DCEBFF1CBD16B3">
    <w:name w:val="99F056B907D0884493DCEBFF1CBD16B3"/>
  </w:style>
  <w:style w:type="paragraph" w:customStyle="1" w:styleId="697059A23229A34CA4A6050AF2DC6B19">
    <w:name w:val="697059A23229A34CA4A6050AF2DC6B19"/>
  </w:style>
  <w:style w:type="paragraph" w:customStyle="1" w:styleId="F1DB2FB67FCE314F96DDB68F6106C1FB">
    <w:name w:val="F1DB2FB67FCE314F96DDB68F6106C1FB"/>
  </w:style>
  <w:style w:type="paragraph" w:customStyle="1" w:styleId="07542D88EBD76146A4F14A8D773D1774">
    <w:name w:val="07542D88EBD76146A4F14A8D773D1774"/>
  </w:style>
  <w:style w:type="paragraph" w:customStyle="1" w:styleId="D7076F3A6E1D594B91C9E82E7DB0082C">
    <w:name w:val="D7076F3A6E1D594B91C9E82E7DB0082C"/>
  </w:style>
  <w:style w:type="paragraph" w:customStyle="1" w:styleId="08D7D388ABD1DC49A3409109B0461E8F">
    <w:name w:val="08D7D388ABD1DC49A3409109B0461E8F"/>
  </w:style>
  <w:style w:type="paragraph" w:customStyle="1" w:styleId="452B7541D4FD0340B6EF6CE947720B8D">
    <w:name w:val="452B7541D4FD0340B6EF6CE947720B8D"/>
  </w:style>
  <w:style w:type="paragraph" w:customStyle="1" w:styleId="A564B16154E465478542EA40428E1A36">
    <w:name w:val="A564B16154E465478542EA40428E1A36"/>
  </w:style>
  <w:style w:type="paragraph" w:customStyle="1" w:styleId="108CBAAB8BB02145B9E09FC4D10A9090">
    <w:name w:val="108CBAAB8BB02145B9E09FC4D10A9090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D98AF13A5CFAA14EA7B5703AFE0A1916">
    <w:name w:val="D98AF13A5CFAA14EA7B5703AFE0A1916"/>
  </w:style>
  <w:style w:type="paragraph" w:customStyle="1" w:styleId="4E0A305CA4D76248A6DA7E12C7C370ED">
    <w:name w:val="4E0A305CA4D76248A6DA7E12C7C370ED"/>
  </w:style>
  <w:style w:type="paragraph" w:customStyle="1" w:styleId="2F8F1E617480D64CAB8E34382F7311ED">
    <w:name w:val="2F8F1E617480D64CAB8E34382F7311ED"/>
  </w:style>
  <w:style w:type="paragraph" w:customStyle="1" w:styleId="D0FC0F9EB6DC0546BF3365BC102AEE13">
    <w:name w:val="D0FC0F9EB6DC0546BF3365BC102AEE13"/>
  </w:style>
  <w:style w:type="paragraph" w:customStyle="1" w:styleId="5D41C5DB7AC7DA41B2795A54B61FDD27">
    <w:name w:val="5D41C5DB7AC7DA41B2795A54B61FDD27"/>
  </w:style>
  <w:style w:type="paragraph" w:customStyle="1" w:styleId="0456D3BD9460064CA7BE0B998534308F">
    <w:name w:val="0456D3BD9460064CA7BE0B998534308F"/>
  </w:style>
  <w:style w:type="paragraph" w:customStyle="1" w:styleId="3A40AF4F8D79F544910BCCDD09427155">
    <w:name w:val="3A40AF4F8D79F544910BCCDD09427155"/>
  </w:style>
  <w:style w:type="paragraph" w:customStyle="1" w:styleId="0A36178CA32C5D41BB6EA239832F1433">
    <w:name w:val="0A36178CA32C5D41BB6EA239832F1433"/>
  </w:style>
  <w:style w:type="paragraph" w:customStyle="1" w:styleId="2D80E76EA27A4F4CB5FE5394CA063416">
    <w:name w:val="2D80E76EA27A4F4CB5FE5394CA063416"/>
  </w:style>
  <w:style w:type="paragraph" w:customStyle="1" w:styleId="246757FAFF86904D8D7897C2E2D74DDC">
    <w:name w:val="246757FAFF86904D8D7897C2E2D74DDC"/>
  </w:style>
  <w:style w:type="paragraph" w:customStyle="1" w:styleId="0B39279F72497E499A62C7CC814774A0">
    <w:name w:val="0B39279F72497E499A62C7CC814774A0"/>
  </w:style>
  <w:style w:type="paragraph" w:customStyle="1" w:styleId="D2FE7AFD52CCA848B88DB1DF8752E12D">
    <w:name w:val="D2FE7AFD52CCA848B88DB1DF8752E12D"/>
  </w:style>
  <w:style w:type="paragraph" w:customStyle="1" w:styleId="57512C2FB5E3A0499234211712A26199">
    <w:name w:val="57512C2FB5E3A0499234211712A26199"/>
  </w:style>
  <w:style w:type="paragraph" w:customStyle="1" w:styleId="EB17CDF08AB71443B7549FD595D442DE">
    <w:name w:val="EB17CDF08AB71443B7549FD595D442DE"/>
  </w:style>
  <w:style w:type="paragraph" w:customStyle="1" w:styleId="AD1C73262084CA4E9A453F07A8530599">
    <w:name w:val="AD1C73262084CA4E9A453F07A8530599"/>
  </w:style>
  <w:style w:type="paragraph" w:customStyle="1" w:styleId="77D9A83B7FA11742BD7C213F13687F18">
    <w:name w:val="77D9A83B7FA11742BD7C213F13687F18"/>
  </w:style>
  <w:style w:type="paragraph" w:customStyle="1" w:styleId="45EAE824CFB20548821D895FDAACAA72">
    <w:name w:val="45EAE824CFB20548821D895FDAACAA72"/>
  </w:style>
  <w:style w:type="paragraph" w:customStyle="1" w:styleId="76023062613AB24B81D2781ACDCAB42D">
    <w:name w:val="76023062613AB24B81D2781ACDCAB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2020-07-03T18:53:00Z</dcterms:created>
  <dcterms:modified xsi:type="dcterms:W3CDTF">2020-07-03T19:36:00Z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